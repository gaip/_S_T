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962"/>
        <w:gridCol w:w="850"/>
        <w:gridCol w:w="709"/>
        <w:gridCol w:w="1276"/>
        <w:gridCol w:w="1346"/>
      </w:tblGrid>
      <w:tr w:rsidR="00071288" w:rsidRPr="0054521C">
        <w:trPr>
          <w:trHeight w:val="563"/>
        </w:trPr>
        <w:tc>
          <w:tcPr>
            <w:tcW w:w="637" w:type="dxa"/>
            <w:tcBorders>
              <w:right w:val="nil"/>
            </w:tcBorders>
            <w:vAlign w:val="center"/>
          </w:tcPr>
          <w:p w:rsidR="00071288" w:rsidRPr="0054521C" w:rsidRDefault="00071288">
            <w:pPr>
              <w:tabs>
                <w:tab w:val="center" w:pos="4253"/>
                <w:tab w:val="right" w:pos="8364"/>
              </w:tabs>
            </w:pPr>
            <w:proofErr w:type="spellStart"/>
            <w:r w:rsidRPr="0054521C">
              <w:t>Ref</w:t>
            </w:r>
            <w:proofErr w:type="spellEnd"/>
            <w:r w:rsidRPr="0054521C">
              <w:t xml:space="preserve"> </w:t>
            </w:r>
            <w:proofErr w:type="spellStart"/>
            <w:r w:rsidRPr="0054521C">
              <w:t>No</w:t>
            </w:r>
            <w:proofErr w:type="spellEnd"/>
            <w:r w:rsidRPr="0054521C">
              <w:t>.</w:t>
            </w:r>
          </w:p>
        </w:tc>
        <w:tc>
          <w:tcPr>
            <w:tcW w:w="4962" w:type="dxa"/>
            <w:tcBorders>
              <w:left w:val="nil"/>
            </w:tcBorders>
            <w:vAlign w:val="center"/>
          </w:tcPr>
          <w:p w:rsidR="00071288" w:rsidRPr="0054521C" w:rsidRDefault="00F335D5" w:rsidP="00E878B7">
            <w:fldSimple w:instr=" DOCPROPERTY  Dokumentnummer  \* MERGEFORMAT ">
              <w:r w:rsidR="00681484">
                <w:t>0006_ITM_SCULI_2012-05-09_001</w:t>
              </w:r>
            </w:fldSimple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071288" w:rsidRPr="0054521C" w:rsidRDefault="00071288">
            <w:pPr>
              <w:tabs>
                <w:tab w:val="center" w:pos="4253"/>
                <w:tab w:val="right" w:pos="8364"/>
              </w:tabs>
            </w:pPr>
            <w:r w:rsidRPr="0054521C">
              <w:t>Version</w:t>
            </w:r>
          </w:p>
        </w:tc>
        <w:bookmarkStart w:id="0" w:name="Version"/>
        <w:tc>
          <w:tcPr>
            <w:tcW w:w="709" w:type="dxa"/>
            <w:tcBorders>
              <w:left w:val="nil"/>
            </w:tcBorders>
            <w:vAlign w:val="center"/>
          </w:tcPr>
          <w:p w:rsidR="00071288" w:rsidRPr="0054521C" w:rsidRDefault="00D67D29" w:rsidP="00E878B7">
            <w:r w:rsidRPr="0054521C">
              <w:fldChar w:fldCharType="begin"/>
            </w:r>
            <w:r w:rsidRPr="0054521C">
              <w:instrText xml:space="preserve"> DOCPROPERTY  Version  \* MERGEFORMAT </w:instrText>
            </w:r>
            <w:r w:rsidRPr="0054521C">
              <w:fldChar w:fldCharType="separate"/>
            </w:r>
            <w:r w:rsidR="00681484">
              <w:t>1.000</w:t>
            </w:r>
            <w:r w:rsidRPr="0054521C">
              <w:fldChar w:fldCharType="end"/>
            </w:r>
            <w:bookmarkEnd w:id="0"/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071288" w:rsidRPr="0054521C" w:rsidRDefault="00071288">
            <w:pPr>
              <w:tabs>
                <w:tab w:val="center" w:pos="4253"/>
                <w:tab w:val="right" w:pos="8364"/>
              </w:tabs>
            </w:pPr>
            <w:r w:rsidRPr="0054521C">
              <w:t>Datum letzte Änderung</w:t>
            </w:r>
          </w:p>
        </w:tc>
        <w:tc>
          <w:tcPr>
            <w:tcW w:w="1346" w:type="dxa"/>
            <w:tcBorders>
              <w:left w:val="nil"/>
              <w:right w:val="single" w:sz="4" w:space="0" w:color="auto"/>
            </w:tcBorders>
            <w:vAlign w:val="center"/>
          </w:tcPr>
          <w:p w:rsidR="00071288" w:rsidRPr="0054521C" w:rsidRDefault="00625163" w:rsidP="00E878B7">
            <w:r>
              <w:fldChar w:fldCharType="begin"/>
            </w:r>
            <w:r>
              <w:instrText xml:space="preserve"> SAVEDATE  \@ "yyyy-MM-dd" </w:instrText>
            </w:r>
            <w:r>
              <w:fldChar w:fldCharType="separate"/>
            </w:r>
            <w:r w:rsidR="00253518">
              <w:rPr>
                <w:noProof/>
              </w:rPr>
              <w:t>2012-05-09</w:t>
            </w:r>
            <w:r>
              <w:fldChar w:fldCharType="end"/>
            </w:r>
          </w:p>
        </w:tc>
      </w:tr>
      <w:tr w:rsidR="00071288" w:rsidRPr="0054521C">
        <w:trPr>
          <w:trHeight w:val="698"/>
        </w:trPr>
        <w:tc>
          <w:tcPr>
            <w:tcW w:w="637" w:type="dxa"/>
            <w:tcBorders>
              <w:right w:val="nil"/>
            </w:tcBorders>
            <w:vAlign w:val="center"/>
          </w:tcPr>
          <w:p w:rsidR="00071288" w:rsidRPr="0054521C" w:rsidRDefault="00071288" w:rsidP="00E878B7">
            <w:r w:rsidRPr="0054521C">
              <w:t>Titel:</w:t>
            </w:r>
          </w:p>
        </w:tc>
        <w:sdt>
          <w:sdtPr>
            <w:rPr>
              <w:b/>
              <w:sz w:val="28"/>
            </w:rPr>
            <w:alias w:val="Titel"/>
            <w:tag w:val=""/>
            <w:id w:val="-1944143209"/>
            <w:placeholder>
              <w:docPart w:val="856E9F19EC384D6196912CABC1A324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9143" w:type="dxa"/>
                <w:gridSpan w:val="5"/>
                <w:tcBorders>
                  <w:left w:val="nil"/>
                  <w:right w:val="single" w:sz="4" w:space="0" w:color="auto"/>
                </w:tcBorders>
                <w:vAlign w:val="center"/>
              </w:tcPr>
              <w:p w:rsidR="00071288" w:rsidRPr="0054521C" w:rsidRDefault="00681484" w:rsidP="0091412A">
                <w:pPr>
                  <w:tabs>
                    <w:tab w:val="center" w:pos="4253"/>
                    <w:tab w:val="right" w:pos="836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ITM SCULI Einnahmen / Aufwände 2011</w:t>
                </w:r>
              </w:p>
            </w:tc>
          </w:sdtContent>
        </w:sdt>
      </w:tr>
    </w:tbl>
    <w:p w:rsidR="00071288" w:rsidRPr="0054521C" w:rsidRDefault="00071288" w:rsidP="00F0127C"/>
    <w:p w:rsidR="00071288" w:rsidRPr="0054521C" w:rsidRDefault="00071288">
      <w:pPr>
        <w:tabs>
          <w:tab w:val="center" w:pos="4253"/>
          <w:tab w:val="right" w:pos="8364"/>
        </w:tabs>
      </w:pPr>
    </w:p>
    <w:p w:rsidR="00071288" w:rsidRPr="0054521C" w:rsidRDefault="00071288" w:rsidP="00D3624D">
      <w:pPr>
        <w:pStyle w:val="Heading1"/>
      </w:pPr>
      <w:bookmarkStart w:id="1" w:name="_Toc85197957"/>
      <w:bookmarkStart w:id="2" w:name="_Toc324328524"/>
      <w:r w:rsidRPr="0054521C">
        <w:t>Dokumentinformation</w:t>
      </w:r>
      <w:bookmarkEnd w:id="1"/>
      <w:bookmarkEnd w:id="2"/>
    </w:p>
    <w:p w:rsidR="00071288" w:rsidRPr="006478A0" w:rsidRDefault="00071288">
      <w:pPr>
        <w:tabs>
          <w:tab w:val="left" w:pos="2552"/>
        </w:tabs>
        <w:rPr>
          <w:rFonts w:ascii="Arial" w:hAnsi="Arial"/>
        </w:rPr>
      </w:pPr>
      <w:r w:rsidRPr="00E878B7">
        <w:rPr>
          <w:b/>
          <w:bCs/>
        </w:rPr>
        <w:t>Erstellt von:</w:t>
      </w:r>
      <w:r w:rsidRPr="0054521C">
        <w:rPr>
          <w:rFonts w:ascii="Arial" w:hAnsi="Arial"/>
        </w:rPr>
        <w:tab/>
      </w:r>
      <w:r w:rsidR="00681484">
        <w:rPr>
          <w:rFonts w:ascii="Arial" w:hAnsi="Arial"/>
        </w:rPr>
        <w:fldChar w:fldCharType="begin"/>
      </w:r>
      <w:r w:rsidR="00681484">
        <w:rPr>
          <w:rFonts w:ascii="Arial" w:hAnsi="Arial"/>
        </w:rPr>
        <w:instrText xml:space="preserve"> DOCPROPERTY  "Erstellt von"  \* MERGEFORMAT </w:instrText>
      </w:r>
      <w:r w:rsidR="00681484">
        <w:rPr>
          <w:rFonts w:ascii="Arial" w:hAnsi="Arial"/>
        </w:rPr>
        <w:fldChar w:fldCharType="separate"/>
      </w:r>
      <w:r w:rsidR="00681484">
        <w:rPr>
          <w:rFonts w:ascii="Arial" w:hAnsi="Arial"/>
        </w:rPr>
        <w:t>Roman Wambacher</w:t>
      </w:r>
      <w:r w:rsidR="00681484">
        <w:rPr>
          <w:rFonts w:ascii="Arial" w:hAnsi="Arial"/>
        </w:rPr>
        <w:fldChar w:fldCharType="end"/>
      </w:r>
    </w:p>
    <w:p w:rsidR="00071288" w:rsidRPr="0054521C" w:rsidRDefault="00071288">
      <w:pPr>
        <w:tabs>
          <w:tab w:val="left" w:pos="2552"/>
        </w:tabs>
        <w:rPr>
          <w:rFonts w:ascii="Arial" w:hAnsi="Arial"/>
        </w:rPr>
      </w:pPr>
    </w:p>
    <w:p w:rsidR="00071288" w:rsidRPr="0054521C" w:rsidRDefault="00071288" w:rsidP="00D3624D">
      <w:pPr>
        <w:pStyle w:val="Heading1"/>
      </w:pPr>
      <w:bookmarkStart w:id="3" w:name="_Toc85197958"/>
      <w:bookmarkStart w:id="4" w:name="_Toc324328525"/>
      <w:r w:rsidRPr="0054521C">
        <w:t>Versionen</w:t>
      </w:r>
      <w:bookmarkEnd w:id="3"/>
      <w:bookmarkEnd w:id="4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51"/>
        <w:gridCol w:w="2126"/>
        <w:gridCol w:w="5670"/>
      </w:tblGrid>
      <w:tr w:rsidR="00071288" w:rsidRPr="0054521C">
        <w:tc>
          <w:tcPr>
            <w:tcW w:w="1204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Datum</w:t>
            </w:r>
          </w:p>
        </w:tc>
        <w:tc>
          <w:tcPr>
            <w:tcW w:w="851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Version</w:t>
            </w:r>
          </w:p>
        </w:tc>
        <w:tc>
          <w:tcPr>
            <w:tcW w:w="2126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Autor</w:t>
            </w:r>
          </w:p>
        </w:tc>
        <w:tc>
          <w:tcPr>
            <w:tcW w:w="5670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Kurzbeschreibung</w:t>
            </w:r>
          </w:p>
        </w:tc>
      </w:tr>
      <w:tr w:rsidR="00071288" w:rsidRPr="0054521C">
        <w:tc>
          <w:tcPr>
            <w:tcW w:w="1204" w:type="dxa"/>
          </w:tcPr>
          <w:p w:rsidR="00071288" w:rsidRPr="0054521C" w:rsidRDefault="00B24239" w:rsidP="009141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2012-05-09</w:t>
            </w:r>
          </w:p>
        </w:tc>
        <w:tc>
          <w:tcPr>
            <w:tcW w:w="851" w:type="dxa"/>
          </w:tcPr>
          <w:p w:rsidR="00071288" w:rsidRPr="0054521C" w:rsidRDefault="009C51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  <w:r w:rsidR="0000517C">
              <w:rPr>
                <w:rFonts w:ascii="Arial" w:hAnsi="Arial"/>
              </w:rPr>
              <w:t>00</w:t>
            </w:r>
          </w:p>
        </w:tc>
        <w:tc>
          <w:tcPr>
            <w:tcW w:w="2126" w:type="dxa"/>
          </w:tcPr>
          <w:p w:rsidR="00071288" w:rsidRPr="0054521C" w:rsidRDefault="00B242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Roman Wambacher</w:t>
            </w:r>
          </w:p>
        </w:tc>
        <w:tc>
          <w:tcPr>
            <w:tcW w:w="5670" w:type="dxa"/>
          </w:tcPr>
          <w:p w:rsidR="00071288" w:rsidRPr="0054521C" w:rsidRDefault="00B242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Erstfassung</w:t>
            </w:r>
          </w:p>
        </w:tc>
      </w:tr>
    </w:tbl>
    <w:p w:rsidR="009A12E5" w:rsidRPr="0054521C" w:rsidRDefault="009A12E5" w:rsidP="009A12E5">
      <w:pPr>
        <w:rPr>
          <w:rFonts w:ascii="Arial" w:hAnsi="Arial"/>
        </w:rPr>
      </w:pPr>
      <w:bookmarkStart w:id="5" w:name="_Toc159668366"/>
      <w:bookmarkStart w:id="6" w:name="_Toc159825572"/>
      <w:bookmarkStart w:id="7" w:name="_Toc85197959"/>
      <w:bookmarkEnd w:id="5"/>
      <w:bookmarkEnd w:id="6"/>
    </w:p>
    <w:p w:rsidR="00071288" w:rsidRPr="0054521C" w:rsidRDefault="00071288" w:rsidP="00D3624D">
      <w:pPr>
        <w:pStyle w:val="Heading1"/>
      </w:pPr>
      <w:bookmarkStart w:id="8" w:name="_Toc324328526"/>
      <w:r w:rsidRPr="0054521C">
        <w:t>Zugrunde</w:t>
      </w:r>
      <w:r w:rsidR="003A34BD" w:rsidRPr="0054521C">
        <w:t xml:space="preserve"> </w:t>
      </w:r>
      <w:r w:rsidRPr="0054521C">
        <w:t>liegende Dokumente</w:t>
      </w:r>
      <w:bookmarkEnd w:id="7"/>
      <w:bookmarkEnd w:id="8"/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2303"/>
        <w:gridCol w:w="2303"/>
        <w:gridCol w:w="2303"/>
        <w:gridCol w:w="2303"/>
      </w:tblGrid>
      <w:tr w:rsidR="00071288" w:rsidRPr="0054521C">
        <w:tc>
          <w:tcPr>
            <w:tcW w:w="637" w:type="dxa"/>
          </w:tcPr>
          <w:p w:rsidR="00071288" w:rsidRPr="0054521C" w:rsidRDefault="00071288" w:rsidP="00F0127C">
            <w:pPr>
              <w:rPr>
                <w:rFonts w:ascii="Arial" w:hAnsi="Arial"/>
              </w:rPr>
            </w:pPr>
            <w:proofErr w:type="spellStart"/>
            <w:r w:rsidRPr="0054521C">
              <w:rPr>
                <w:rFonts w:ascii="Arial" w:hAnsi="Arial"/>
              </w:rPr>
              <w:t>Ref</w:t>
            </w:r>
            <w:proofErr w:type="spellEnd"/>
            <w:r w:rsidRPr="0054521C">
              <w:rPr>
                <w:rFonts w:ascii="Arial" w:hAnsi="Arial"/>
              </w:rPr>
              <w:t>.</w:t>
            </w:r>
          </w:p>
        </w:tc>
        <w:tc>
          <w:tcPr>
            <w:tcW w:w="2303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Titel</w:t>
            </w:r>
          </w:p>
        </w:tc>
        <w:tc>
          <w:tcPr>
            <w:tcW w:w="2303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 xml:space="preserve">Version </w:t>
            </w:r>
          </w:p>
        </w:tc>
        <w:tc>
          <w:tcPr>
            <w:tcW w:w="2303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Firma</w:t>
            </w:r>
          </w:p>
        </w:tc>
        <w:tc>
          <w:tcPr>
            <w:tcW w:w="2303" w:type="dxa"/>
          </w:tcPr>
          <w:p w:rsidR="00071288" w:rsidRPr="0054521C" w:rsidRDefault="00071288">
            <w:pPr>
              <w:rPr>
                <w:rFonts w:ascii="Arial" w:hAnsi="Arial"/>
              </w:rPr>
            </w:pPr>
            <w:r w:rsidRPr="0054521C">
              <w:rPr>
                <w:rFonts w:ascii="Arial" w:hAnsi="Arial"/>
              </w:rPr>
              <w:t>Autor</w:t>
            </w:r>
          </w:p>
        </w:tc>
      </w:tr>
      <w:tr w:rsidR="00B21EE5" w:rsidRPr="0054521C">
        <w:tc>
          <w:tcPr>
            <w:tcW w:w="637" w:type="dxa"/>
          </w:tcPr>
          <w:p w:rsidR="00B21EE5" w:rsidRPr="0054521C" w:rsidRDefault="0048609E" w:rsidP="00F012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[1]</w:t>
            </w:r>
          </w:p>
        </w:tc>
        <w:tc>
          <w:tcPr>
            <w:tcW w:w="2303" w:type="dxa"/>
          </w:tcPr>
          <w:p w:rsidR="00B21EE5" w:rsidRPr="000471D2" w:rsidRDefault="00B21EE5">
            <w:pPr>
              <w:rPr>
                <w:rFonts w:ascii="Arial" w:hAnsi="Arial"/>
              </w:rPr>
            </w:pPr>
          </w:p>
        </w:tc>
        <w:tc>
          <w:tcPr>
            <w:tcW w:w="2303" w:type="dxa"/>
          </w:tcPr>
          <w:p w:rsidR="00B21EE5" w:rsidRDefault="00B21EE5">
            <w:pPr>
              <w:rPr>
                <w:rFonts w:ascii="Arial" w:hAnsi="Arial"/>
              </w:rPr>
            </w:pPr>
          </w:p>
        </w:tc>
        <w:tc>
          <w:tcPr>
            <w:tcW w:w="2303" w:type="dxa"/>
          </w:tcPr>
          <w:p w:rsidR="00B21EE5" w:rsidRDefault="00B21EE5">
            <w:pPr>
              <w:rPr>
                <w:rFonts w:ascii="Arial" w:hAnsi="Arial"/>
              </w:rPr>
            </w:pPr>
          </w:p>
        </w:tc>
        <w:tc>
          <w:tcPr>
            <w:tcW w:w="2303" w:type="dxa"/>
          </w:tcPr>
          <w:p w:rsidR="00B21EE5" w:rsidRDefault="00B21EE5">
            <w:pPr>
              <w:rPr>
                <w:rFonts w:ascii="Arial" w:hAnsi="Arial"/>
              </w:rPr>
            </w:pPr>
          </w:p>
        </w:tc>
      </w:tr>
    </w:tbl>
    <w:p w:rsidR="00071288" w:rsidRPr="0054521C" w:rsidRDefault="00071288">
      <w:pPr>
        <w:rPr>
          <w:rFonts w:ascii="Arial" w:hAnsi="Arial"/>
        </w:rPr>
      </w:pPr>
    </w:p>
    <w:p w:rsidR="00D3624D" w:rsidRPr="0054521C" w:rsidRDefault="00D3624D" w:rsidP="00D3624D">
      <w:pPr>
        <w:pStyle w:val="Heading1"/>
      </w:pPr>
      <w:bookmarkStart w:id="9" w:name="_Toc85197960"/>
      <w:bookmarkStart w:id="10" w:name="_Toc324328527"/>
      <w:r w:rsidRPr="0054521C">
        <w:t>Inhaltsverzeichnis</w:t>
      </w:r>
      <w:bookmarkEnd w:id="9"/>
      <w:bookmarkEnd w:id="10"/>
    </w:p>
    <w:p w:rsidR="00681484" w:rsidRDefault="00232374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54521C">
        <w:rPr>
          <w:b w:val="0"/>
          <w:caps w:val="0"/>
          <w:noProof w:val="0"/>
          <w:lang w:val="de-AT"/>
        </w:rPr>
        <w:fldChar w:fldCharType="begin"/>
      </w:r>
      <w:r w:rsidRPr="0054521C">
        <w:rPr>
          <w:b w:val="0"/>
          <w:caps w:val="0"/>
          <w:noProof w:val="0"/>
          <w:lang w:val="de-AT"/>
        </w:rPr>
        <w:instrText xml:space="preserve"> TOC \o "1-4" \h \z \u </w:instrText>
      </w:r>
      <w:r w:rsidRPr="0054521C">
        <w:rPr>
          <w:b w:val="0"/>
          <w:caps w:val="0"/>
          <w:noProof w:val="0"/>
          <w:lang w:val="de-AT"/>
        </w:rPr>
        <w:fldChar w:fldCharType="separate"/>
      </w:r>
      <w:hyperlink w:anchor="_Toc324328524" w:history="1">
        <w:r w:rsidR="00681484" w:rsidRPr="00D075C2">
          <w:rPr>
            <w:rStyle w:val="Hyperlink"/>
          </w:rPr>
          <w:t>1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Dokumentinformation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_Toc324328524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1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25" w:history="1">
        <w:r w:rsidR="00681484" w:rsidRPr="00D075C2">
          <w:rPr>
            <w:rStyle w:val="Hyperlink"/>
          </w:rPr>
          <w:t>2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Versionen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_Toc324328525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1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26" w:history="1">
        <w:r w:rsidR="00681484" w:rsidRPr="00D075C2">
          <w:rPr>
            <w:rStyle w:val="Hyperlink"/>
          </w:rPr>
          <w:t>3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Zugrunde liegende Dokumente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_Toc324328526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1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27" w:history="1">
        <w:r w:rsidR="00681484" w:rsidRPr="00D075C2">
          <w:rPr>
            <w:rStyle w:val="Hyperlink"/>
          </w:rPr>
          <w:t>4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Inhaltsverzeichnis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_Toc324328527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1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28" w:history="1">
        <w:r w:rsidR="00681484" w:rsidRPr="00D075C2">
          <w:rPr>
            <w:rStyle w:val="Hyperlink"/>
          </w:rPr>
          <w:t>5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Zusammenfassung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_Toc324328528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2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29" w:history="1">
        <w:r w:rsidR="00681484" w:rsidRPr="00D075C2">
          <w:rPr>
            <w:rStyle w:val="Hyperlink"/>
          </w:rPr>
          <w:t>6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Funktionalität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_Toc324328529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3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30" w:history="1">
        <w:r w:rsidR="00681484" w:rsidRPr="00D075C2">
          <w:rPr>
            <w:rStyle w:val="Hyperlink"/>
          </w:rPr>
          <w:t>7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Kosten &amp; Aufwände für Betreuung, Pflege und Weiterentwicklung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_Toc324328530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4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2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24328531" w:history="1">
        <w:r w:rsidR="00681484" w:rsidRPr="00D075C2">
          <w:rPr>
            <w:rStyle w:val="Hyperlink"/>
          </w:rPr>
          <w:t>7.1</w:t>
        </w:r>
        <w:r w:rsidR="0068148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81484" w:rsidRPr="00D075C2">
          <w:rPr>
            <w:rStyle w:val="Hyperlink"/>
          </w:rPr>
          <w:t>Externe Kosten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_Toc324328531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4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2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24328532" w:history="1">
        <w:r w:rsidR="00681484" w:rsidRPr="00D075C2">
          <w:rPr>
            <w:rStyle w:val="Hyperlink"/>
          </w:rPr>
          <w:t>7.2</w:t>
        </w:r>
        <w:r w:rsidR="0068148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81484" w:rsidRPr="00D075C2">
          <w:rPr>
            <w:rStyle w:val="Hyperlink"/>
          </w:rPr>
          <w:t>Interne Aufwände (bis 01.06.2011)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_Toc324328532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4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33" w:history="1">
        <w:r w:rsidR="00681484" w:rsidRPr="00D075C2">
          <w:rPr>
            <w:rStyle w:val="Hyperlink"/>
          </w:rPr>
          <w:t>8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Einnahmen des Produktes im Berichtszeitraum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_Toc324328533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5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2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24328534" w:history="1">
        <w:r w:rsidR="00681484" w:rsidRPr="00D075C2">
          <w:rPr>
            <w:rStyle w:val="Hyperlink"/>
          </w:rPr>
          <w:t>8.1</w:t>
        </w:r>
        <w:r w:rsidR="0068148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81484" w:rsidRPr="00D075C2">
          <w:rPr>
            <w:rStyle w:val="Hyperlink"/>
          </w:rPr>
          <w:t>Preise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_Toc324328534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5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2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24328535" w:history="1">
        <w:r w:rsidR="00681484" w:rsidRPr="00D075C2">
          <w:rPr>
            <w:rStyle w:val="Hyperlink"/>
            <w:lang w:val="en-US"/>
          </w:rPr>
          <w:t>8.2</w:t>
        </w:r>
        <w:r w:rsidR="0068148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81484" w:rsidRPr="00D075C2">
          <w:rPr>
            <w:rStyle w:val="Hyperlink"/>
            <w:lang w:val="en-US"/>
          </w:rPr>
          <w:t>Einnahmen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_Toc324328535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5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2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24328536" w:history="1">
        <w:r w:rsidR="00681484" w:rsidRPr="00D075C2">
          <w:rPr>
            <w:rStyle w:val="Hyperlink"/>
            <w:lang w:val="en-US"/>
          </w:rPr>
          <w:t>8.3</w:t>
        </w:r>
        <w:r w:rsidR="0068148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81484" w:rsidRPr="00D075C2">
          <w:rPr>
            <w:rStyle w:val="Hyperlink"/>
            <w:lang w:val="en-US"/>
          </w:rPr>
          <w:t>Wartungsgebühr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_Toc324328536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6</w:t>
        </w:r>
        <w:r w:rsidR="00681484">
          <w:rPr>
            <w:webHidden/>
          </w:rPr>
          <w:fldChar w:fldCharType="end"/>
        </w:r>
      </w:hyperlink>
    </w:p>
    <w:p w:rsidR="00681484" w:rsidRDefault="005D3EB1">
      <w:pPr>
        <w:pStyle w:val="TOC1"/>
        <w:tabs>
          <w:tab w:val="left" w:pos="600"/>
          <w:tab w:val="right" w:leader="dot" w:pos="963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24328537" w:history="1">
        <w:r w:rsidR="00681484" w:rsidRPr="00D075C2">
          <w:rPr>
            <w:rStyle w:val="Hyperlink"/>
          </w:rPr>
          <w:t>9</w:t>
        </w:r>
        <w:r w:rsidR="0068148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1484" w:rsidRPr="00D075C2">
          <w:rPr>
            <w:rStyle w:val="Hyperlink"/>
          </w:rPr>
          <w:t>Gesamtkosten/Nutzenbetrachtung</w:t>
        </w:r>
        <w:r w:rsidR="00681484">
          <w:rPr>
            <w:webHidden/>
          </w:rPr>
          <w:tab/>
        </w:r>
        <w:r w:rsidR="00681484">
          <w:rPr>
            <w:webHidden/>
          </w:rPr>
          <w:fldChar w:fldCharType="begin"/>
        </w:r>
        <w:r w:rsidR="00681484">
          <w:rPr>
            <w:webHidden/>
          </w:rPr>
          <w:instrText xml:space="preserve"> PAGEREF _Toc324328537 \h </w:instrText>
        </w:r>
        <w:r w:rsidR="00681484">
          <w:rPr>
            <w:webHidden/>
          </w:rPr>
        </w:r>
        <w:r w:rsidR="00681484">
          <w:rPr>
            <w:webHidden/>
          </w:rPr>
          <w:fldChar w:fldCharType="separate"/>
        </w:r>
        <w:r w:rsidR="00681484">
          <w:rPr>
            <w:webHidden/>
          </w:rPr>
          <w:t>6</w:t>
        </w:r>
        <w:r w:rsidR="00681484">
          <w:rPr>
            <w:webHidden/>
          </w:rPr>
          <w:fldChar w:fldCharType="end"/>
        </w:r>
      </w:hyperlink>
    </w:p>
    <w:p w:rsidR="001D499D" w:rsidRDefault="00232374" w:rsidP="00DD41C2">
      <w:pPr>
        <w:pStyle w:val="TOC3"/>
        <w:tabs>
          <w:tab w:val="left" w:pos="1000"/>
          <w:tab w:val="right" w:leader="dot" w:pos="9630"/>
        </w:tabs>
      </w:pPr>
      <w:r w:rsidRPr="0054521C">
        <w:fldChar w:fldCharType="end"/>
      </w:r>
      <w:bookmarkStart w:id="11" w:name="_Toc86255945"/>
      <w:bookmarkEnd w:id="11"/>
    </w:p>
    <w:p w:rsidR="001D499D" w:rsidRDefault="001D499D" w:rsidP="001D499D">
      <w:pPr>
        <w:pStyle w:val="Heading1"/>
      </w:pPr>
      <w:r>
        <w:br w:type="page"/>
      </w:r>
      <w:bookmarkStart w:id="12" w:name="_Toc324328528"/>
      <w:r w:rsidR="002B43E3">
        <w:lastRenderedPageBreak/>
        <w:t>Zusammenfassung</w:t>
      </w:r>
      <w:bookmarkEnd w:id="12"/>
    </w:p>
    <w:p w:rsidR="00BE5417" w:rsidRPr="00B24239" w:rsidRDefault="00B24239" w:rsidP="00B24239">
      <w:pPr>
        <w:jc w:val="both"/>
        <w:rPr>
          <w:lang w:val="de-CH"/>
        </w:rPr>
      </w:pPr>
      <w:r>
        <w:t>Dieses Dokument gibt den Überblick über die Einnahmen durch Verkauf von Nutzungslizenzen für SCULI und Aufwände, die zur Produktpflege und –</w:t>
      </w:r>
      <w:proofErr w:type="spellStart"/>
      <w:r>
        <w:t>erweiterung</w:t>
      </w:r>
      <w:proofErr w:type="spellEnd"/>
      <w:r>
        <w:t xml:space="preserve"> des Jahres 2011.</w:t>
      </w:r>
      <w:bookmarkStart w:id="13" w:name="_Toc112838210"/>
      <w:bookmarkStart w:id="14" w:name="_Toc112838830"/>
      <w:bookmarkStart w:id="15" w:name="_Toc112838212"/>
      <w:bookmarkStart w:id="16" w:name="_Toc112838832"/>
      <w:bookmarkEnd w:id="13"/>
      <w:bookmarkEnd w:id="14"/>
      <w:bookmarkEnd w:id="15"/>
      <w:bookmarkEnd w:id="16"/>
    </w:p>
    <w:p w:rsidR="00564DD2" w:rsidRDefault="00564DD2" w:rsidP="00384370"/>
    <w:p w:rsidR="00B24239" w:rsidRDefault="00B24239" w:rsidP="00384370"/>
    <w:p w:rsidR="00564DD2" w:rsidRDefault="00BE44CD" w:rsidP="00564DD2">
      <w:pPr>
        <w:pStyle w:val="Heading1"/>
      </w:pPr>
      <w:bookmarkStart w:id="17" w:name="_Toc324328530"/>
      <w:r>
        <w:t>Kosten &amp;</w:t>
      </w:r>
      <w:r w:rsidR="00564DD2">
        <w:t xml:space="preserve"> Aufwände für Betreuung, Pflege und Weiterentwicklung</w:t>
      </w:r>
      <w:bookmarkEnd w:id="17"/>
    </w:p>
    <w:p w:rsidR="00564DD2" w:rsidRDefault="00564DD2" w:rsidP="00267B2C">
      <w:pPr>
        <w:pStyle w:val="Heading2"/>
      </w:pPr>
      <w:bookmarkStart w:id="18" w:name="_Toc324328531"/>
      <w:r>
        <w:t>Externe Kosten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3828"/>
      </w:tblGrid>
      <w:tr w:rsidR="00AA2FBB" w:rsidRPr="007E3A35" w:rsidTr="00AA2FBB">
        <w:trPr>
          <w:trHeight w:val="493"/>
        </w:trPr>
        <w:tc>
          <w:tcPr>
            <w:tcW w:w="4644" w:type="dxa"/>
            <w:shd w:val="clear" w:color="auto" w:fill="B3B3B3"/>
            <w:vAlign w:val="center"/>
          </w:tcPr>
          <w:p w:rsidR="00AA2FBB" w:rsidRPr="007E3A35" w:rsidRDefault="00AA2FBB" w:rsidP="007D5153">
            <w:pPr>
              <w:jc w:val="center"/>
              <w:rPr>
                <w:b/>
              </w:rPr>
            </w:pPr>
            <w:r w:rsidRPr="007E3A35">
              <w:rPr>
                <w:b/>
              </w:rPr>
              <w:t>Kostenposition</w:t>
            </w:r>
          </w:p>
        </w:tc>
        <w:tc>
          <w:tcPr>
            <w:tcW w:w="3828" w:type="dxa"/>
            <w:shd w:val="clear" w:color="auto" w:fill="B3B3B3"/>
            <w:vAlign w:val="center"/>
          </w:tcPr>
          <w:p w:rsidR="00AA2FBB" w:rsidRPr="007E3A35" w:rsidRDefault="00AA2FBB" w:rsidP="00AA2FBB">
            <w:pPr>
              <w:jc w:val="center"/>
              <w:rPr>
                <w:b/>
              </w:rPr>
            </w:pPr>
            <w:r w:rsidRPr="007E3A35">
              <w:rPr>
                <w:b/>
              </w:rPr>
              <w:t>tatsächliches Volumen</w:t>
            </w:r>
          </w:p>
        </w:tc>
      </w:tr>
      <w:tr w:rsidR="00AA2FBB" w:rsidTr="00AA2FBB">
        <w:tc>
          <w:tcPr>
            <w:tcW w:w="4644" w:type="dxa"/>
            <w:shd w:val="clear" w:color="auto" w:fill="auto"/>
          </w:tcPr>
          <w:p w:rsidR="00AA2FBB" w:rsidRPr="0096730A" w:rsidRDefault="00AA2FBB" w:rsidP="007D51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 xml:space="preserve">Übersetzungen – Documenta </w:t>
            </w:r>
            <w:proofErr w:type="spellStart"/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Traducta</w:t>
            </w:r>
            <w:proofErr w:type="spellEnd"/>
            <w:r w:rsidRPr="0096730A">
              <w:rPr>
                <w:rFonts w:asciiTheme="minorHAnsi" w:hAnsiTheme="minorHAnsi" w:cstheme="minorHAnsi"/>
                <w:sz w:val="22"/>
                <w:szCs w:val="22"/>
              </w:rPr>
              <w:t xml:space="preserve"> AG</w:t>
            </w:r>
          </w:p>
        </w:tc>
        <w:tc>
          <w:tcPr>
            <w:tcW w:w="3828" w:type="dxa"/>
            <w:shd w:val="clear" w:color="auto" w:fill="auto"/>
          </w:tcPr>
          <w:p w:rsidR="00AA2FBB" w:rsidRPr="0096730A" w:rsidRDefault="00AA2FBB" w:rsidP="00AA2FBB">
            <w:pPr>
              <w:tabs>
                <w:tab w:val="left" w:pos="1026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'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284 €</w:t>
            </w:r>
          </w:p>
        </w:tc>
      </w:tr>
      <w:tr w:rsidR="00AA2FBB" w:rsidTr="00AA2FBB">
        <w:tc>
          <w:tcPr>
            <w:tcW w:w="4644" w:type="dxa"/>
            <w:shd w:val="clear" w:color="auto" w:fill="auto"/>
          </w:tcPr>
          <w:p w:rsidR="00AA2FBB" w:rsidRPr="00A07148" w:rsidRDefault="00AA2FBB" w:rsidP="00FD7621">
            <w:r w:rsidRPr="00A07148">
              <w:t>Michael Jungmann</w:t>
            </w:r>
            <w:r>
              <w:t xml:space="preserve"> – Master 4 </w:t>
            </w:r>
            <w:proofErr w:type="spellStart"/>
            <w:r>
              <w:t>Redesign</w:t>
            </w:r>
            <w:proofErr w:type="spellEnd"/>
            <w:r>
              <w:t xml:space="preserve"> (MCOM)</w:t>
            </w:r>
          </w:p>
        </w:tc>
        <w:tc>
          <w:tcPr>
            <w:tcW w:w="3828" w:type="dxa"/>
            <w:shd w:val="clear" w:color="auto" w:fill="auto"/>
          </w:tcPr>
          <w:p w:rsidR="00AA2FBB" w:rsidRPr="0096730A" w:rsidRDefault="00AA2FBB" w:rsidP="00AA2FBB">
            <w:pPr>
              <w:tabs>
                <w:tab w:val="left" w:pos="1026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80</w:t>
            </w: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'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000 €</w:t>
            </w:r>
          </w:p>
        </w:tc>
      </w:tr>
      <w:tr w:rsidR="00AA2FBB" w:rsidRPr="00AA2FBB" w:rsidTr="00AA2FB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FBB" w:rsidRPr="00AA2FBB" w:rsidRDefault="00AA2FBB" w:rsidP="00AA2FBB">
            <w:pPr>
              <w:jc w:val="right"/>
              <w:rPr>
                <w:b/>
              </w:rPr>
            </w:pPr>
            <w:r w:rsidRPr="00AA2FBB">
              <w:rPr>
                <w:b/>
              </w:rPr>
              <w:t>Summe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FBB" w:rsidRPr="00AA2FBB" w:rsidRDefault="00AA2FBB" w:rsidP="00AA2FBB">
            <w:pPr>
              <w:tabs>
                <w:tab w:val="left" w:pos="1026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2FBB">
              <w:rPr>
                <w:rFonts w:asciiTheme="minorHAnsi" w:hAnsiTheme="minorHAnsi" w:cstheme="minorHAnsi"/>
                <w:b/>
                <w:sz w:val="22"/>
                <w:szCs w:val="22"/>
              </w:rPr>
              <w:t>84'284 €</w:t>
            </w:r>
          </w:p>
        </w:tc>
      </w:tr>
    </w:tbl>
    <w:p w:rsidR="00564DD2" w:rsidRDefault="00564DD2" w:rsidP="00384370"/>
    <w:p w:rsidR="00564DD2" w:rsidRDefault="00564DD2" w:rsidP="00384370"/>
    <w:p w:rsidR="00564DD2" w:rsidRDefault="00564DD2" w:rsidP="002B109A">
      <w:pPr>
        <w:pStyle w:val="Heading2"/>
      </w:pPr>
      <w:bookmarkStart w:id="19" w:name="_Toc324328532"/>
      <w:r>
        <w:t>Interne Aufwände</w:t>
      </w:r>
      <w:bookmarkEnd w:id="19"/>
    </w:p>
    <w:p w:rsidR="00684B59" w:rsidRDefault="00684B59" w:rsidP="00684B59">
      <w:r>
        <w:t>Annahme Stu</w:t>
      </w:r>
      <w:r w:rsidR="00B24239">
        <w:t>n</w:t>
      </w:r>
      <w:r>
        <w:t>densatz: 100 € / h</w:t>
      </w:r>
    </w:p>
    <w:p w:rsidR="009124A1" w:rsidRDefault="009124A1" w:rsidP="00684B59"/>
    <w:p w:rsidR="00B24239" w:rsidRDefault="00B24239" w:rsidP="00684B59">
      <w:r>
        <w:t>Anmerkung: Die Werte einiger Mitarbeiter wurden geschätzt, um die Größenordnung des gesamten Teams widerzuspiegeln.</w:t>
      </w:r>
    </w:p>
    <w:p w:rsidR="00684B59" w:rsidRPr="00684B59" w:rsidRDefault="00684B59" w:rsidP="00684B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711"/>
        <w:gridCol w:w="1780"/>
      </w:tblGrid>
      <w:tr w:rsidR="00B24239" w:rsidRPr="007E3A35" w:rsidTr="004D04B8">
        <w:trPr>
          <w:trHeight w:val="240"/>
        </w:trPr>
        <w:tc>
          <w:tcPr>
            <w:tcW w:w="3652" w:type="dxa"/>
            <w:vMerge w:val="restart"/>
            <w:shd w:val="clear" w:color="auto" w:fill="B3B3B3"/>
            <w:vAlign w:val="center"/>
          </w:tcPr>
          <w:p w:rsidR="00B24239" w:rsidRPr="007E3A35" w:rsidRDefault="00B24239" w:rsidP="007E3A35">
            <w:pPr>
              <w:jc w:val="center"/>
              <w:rPr>
                <w:b/>
              </w:rPr>
            </w:pPr>
            <w:r w:rsidRPr="007E3A35">
              <w:rPr>
                <w:b/>
              </w:rPr>
              <w:t>Interne Aufwände</w:t>
            </w:r>
          </w:p>
        </w:tc>
        <w:tc>
          <w:tcPr>
            <w:tcW w:w="3491" w:type="dxa"/>
            <w:gridSpan w:val="2"/>
            <w:shd w:val="clear" w:color="auto" w:fill="B3B3B3"/>
          </w:tcPr>
          <w:p w:rsidR="00B24239" w:rsidRPr="007E3A35" w:rsidRDefault="00B24239" w:rsidP="007E3A35">
            <w:pPr>
              <w:jc w:val="center"/>
              <w:rPr>
                <w:b/>
              </w:rPr>
            </w:pPr>
            <w:r w:rsidRPr="007E3A35">
              <w:rPr>
                <w:b/>
              </w:rPr>
              <w:t>tatsächliches Volumen</w:t>
            </w:r>
          </w:p>
        </w:tc>
      </w:tr>
      <w:tr w:rsidR="00B24239" w:rsidRPr="007E3A35" w:rsidTr="004D04B8">
        <w:trPr>
          <w:trHeight w:val="240"/>
        </w:trPr>
        <w:tc>
          <w:tcPr>
            <w:tcW w:w="3652" w:type="dxa"/>
            <w:vMerge/>
            <w:shd w:val="clear" w:color="auto" w:fill="B3B3B3"/>
            <w:vAlign w:val="center"/>
          </w:tcPr>
          <w:p w:rsidR="00B24239" w:rsidRPr="007E3A35" w:rsidRDefault="00B24239" w:rsidP="007E3A35">
            <w:pPr>
              <w:jc w:val="center"/>
              <w:rPr>
                <w:b/>
              </w:rPr>
            </w:pPr>
          </w:p>
        </w:tc>
        <w:tc>
          <w:tcPr>
            <w:tcW w:w="1711" w:type="dxa"/>
            <w:shd w:val="clear" w:color="auto" w:fill="B3B3B3"/>
          </w:tcPr>
          <w:p w:rsidR="00B24239" w:rsidRPr="007E3A35" w:rsidRDefault="00B24239" w:rsidP="007E3A35">
            <w:pPr>
              <w:jc w:val="center"/>
              <w:rPr>
                <w:b/>
              </w:rPr>
            </w:pPr>
            <w:r>
              <w:rPr>
                <w:b/>
              </w:rPr>
              <w:t>Stunden</w:t>
            </w:r>
          </w:p>
        </w:tc>
        <w:tc>
          <w:tcPr>
            <w:tcW w:w="1780" w:type="dxa"/>
            <w:shd w:val="clear" w:color="auto" w:fill="B3B3B3"/>
          </w:tcPr>
          <w:p w:rsidR="00B24239" w:rsidRPr="007E3A35" w:rsidRDefault="00B24239" w:rsidP="007E3A35">
            <w:pPr>
              <w:jc w:val="center"/>
              <w:rPr>
                <w:b/>
              </w:rPr>
            </w:pPr>
            <w:r>
              <w:rPr>
                <w:b/>
              </w:rPr>
              <w:t>Preise</w:t>
            </w:r>
          </w:p>
        </w:tc>
      </w:tr>
      <w:tr w:rsidR="002C1D94" w:rsidTr="00F472D4">
        <w:tc>
          <w:tcPr>
            <w:tcW w:w="3652" w:type="dxa"/>
            <w:shd w:val="clear" w:color="auto" w:fill="auto"/>
          </w:tcPr>
          <w:p w:rsidR="002C1D94" w:rsidRPr="0096730A" w:rsidRDefault="002C1D94" w:rsidP="00C94CDB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bookmarkStart w:id="20" w:name="_Hlk296521627"/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BRESSOUD Frédéric</w:t>
            </w:r>
          </w:p>
        </w:tc>
        <w:tc>
          <w:tcPr>
            <w:tcW w:w="1711" w:type="dxa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998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99.800 €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BRULHART Yann</w:t>
            </w:r>
          </w:p>
        </w:tc>
        <w:tc>
          <w:tcPr>
            <w:tcW w:w="1711" w:type="dxa"/>
          </w:tcPr>
          <w:p w:rsidR="002C1D94" w:rsidRPr="0096730A" w:rsidRDefault="002C1D94" w:rsidP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1.216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121.600 €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CATILLAZ Mario</w:t>
            </w:r>
          </w:p>
        </w:tc>
        <w:tc>
          <w:tcPr>
            <w:tcW w:w="1711" w:type="dxa"/>
            <w:shd w:val="clear" w:color="auto" w:fill="auto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250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LANTIER Louis</w:t>
            </w:r>
          </w:p>
        </w:tc>
        <w:tc>
          <w:tcPr>
            <w:tcW w:w="1711" w:type="dxa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306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MONNEY Olivier (Motordiagnostik)</w:t>
            </w:r>
          </w:p>
        </w:tc>
        <w:tc>
          <w:tcPr>
            <w:tcW w:w="1711" w:type="dxa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1.064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106.400 €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PROGIN Jacques</w:t>
            </w:r>
          </w:p>
        </w:tc>
        <w:tc>
          <w:tcPr>
            <w:tcW w:w="1711" w:type="dxa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93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SALVALAI Fabio</w:t>
            </w:r>
          </w:p>
        </w:tc>
        <w:tc>
          <w:tcPr>
            <w:tcW w:w="1711" w:type="dxa"/>
            <w:shd w:val="clear" w:color="auto" w:fill="auto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1.190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119.000 €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SCHMIEDL</w:t>
            </w: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 xml:space="preserve"> Bernhard</w:t>
            </w:r>
          </w:p>
        </w:tc>
        <w:tc>
          <w:tcPr>
            <w:tcW w:w="1711" w:type="dxa"/>
            <w:shd w:val="clear" w:color="auto" w:fill="auto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69.700 €</w:t>
            </w:r>
          </w:p>
        </w:tc>
      </w:tr>
      <w:tr w:rsidR="002C1D94" w:rsidTr="00B6384D">
        <w:tc>
          <w:tcPr>
            <w:tcW w:w="3652" w:type="dxa"/>
            <w:shd w:val="clear" w:color="auto" w:fill="auto"/>
          </w:tcPr>
          <w:p w:rsidR="002C1D94" w:rsidRPr="0096730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730A">
              <w:rPr>
                <w:rFonts w:asciiTheme="minorHAnsi" w:hAnsiTheme="minorHAnsi" w:cstheme="minorHAnsi"/>
                <w:sz w:val="22"/>
                <w:szCs w:val="22"/>
              </w:rPr>
              <w:t>TERREAUX Patrick</w:t>
            </w:r>
          </w:p>
        </w:tc>
        <w:tc>
          <w:tcPr>
            <w:tcW w:w="1711" w:type="dxa"/>
          </w:tcPr>
          <w:p w:rsidR="002C1D94" w:rsidRPr="0096730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1.216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121.600 €</w:t>
            </w:r>
          </w:p>
        </w:tc>
      </w:tr>
      <w:tr w:rsidR="002C1D94" w:rsidRPr="00D3206A" w:rsidTr="00B6384D">
        <w:tc>
          <w:tcPr>
            <w:tcW w:w="3652" w:type="dxa"/>
            <w:shd w:val="clear" w:color="auto" w:fill="auto"/>
          </w:tcPr>
          <w:p w:rsidR="002C1D94" w:rsidRPr="00D3206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sz w:val="22"/>
                <w:szCs w:val="22"/>
              </w:rPr>
              <w:t>NEW – ENTWICKLER (Master 4), geschätzt</w:t>
            </w:r>
          </w:p>
        </w:tc>
        <w:tc>
          <w:tcPr>
            <w:tcW w:w="1711" w:type="dxa"/>
          </w:tcPr>
          <w:p w:rsidR="002C1D94" w:rsidRPr="00D3206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sz w:val="22"/>
                <w:szCs w:val="22"/>
              </w:rPr>
              <w:t>1.200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Pr="00D3206A" w:rsidRDefault="002C1D94" w:rsidP="00FD76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06A">
              <w:rPr>
                <w:rFonts w:ascii="Calibri" w:hAnsi="Calibri" w:cs="Calibri"/>
                <w:color w:val="000000"/>
                <w:sz w:val="22"/>
                <w:szCs w:val="22"/>
              </w:rPr>
              <w:t>120.000 €</w:t>
            </w:r>
          </w:p>
        </w:tc>
      </w:tr>
      <w:tr w:rsidR="002C1D94" w:rsidRPr="00D3206A" w:rsidTr="00B6384D">
        <w:tc>
          <w:tcPr>
            <w:tcW w:w="3652" w:type="dxa"/>
            <w:shd w:val="clear" w:color="auto" w:fill="auto"/>
          </w:tcPr>
          <w:p w:rsidR="002C1D94" w:rsidRPr="00D3206A" w:rsidRDefault="002C1D94" w:rsidP="002B10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sz w:val="22"/>
                <w:szCs w:val="22"/>
              </w:rPr>
              <w:t>NEW – TESTER, geschätzt</w:t>
            </w:r>
          </w:p>
        </w:tc>
        <w:tc>
          <w:tcPr>
            <w:tcW w:w="1711" w:type="dxa"/>
          </w:tcPr>
          <w:p w:rsidR="002C1D94" w:rsidRPr="00D3206A" w:rsidRDefault="002C1D9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sz w:val="22"/>
                <w:szCs w:val="22"/>
              </w:rPr>
              <w:t>1.200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2C1D94" w:rsidRPr="00D3206A" w:rsidRDefault="002C1D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06A">
              <w:rPr>
                <w:rFonts w:ascii="Calibri" w:hAnsi="Calibri" w:cs="Calibri"/>
                <w:color w:val="000000"/>
                <w:sz w:val="22"/>
                <w:szCs w:val="22"/>
              </w:rPr>
              <w:t>120.000 €</w:t>
            </w:r>
          </w:p>
        </w:tc>
      </w:tr>
      <w:bookmarkEnd w:id="20"/>
      <w:tr w:rsidR="002C1D94" w:rsidRPr="00D3206A" w:rsidTr="00C24007">
        <w:tc>
          <w:tcPr>
            <w:tcW w:w="3652" w:type="dxa"/>
            <w:shd w:val="clear" w:color="auto" w:fill="auto"/>
          </w:tcPr>
          <w:p w:rsidR="002C1D94" w:rsidRPr="00D3206A" w:rsidRDefault="002C1D94" w:rsidP="007E3A3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b/>
                <w:sz w:val="22"/>
                <w:szCs w:val="22"/>
              </w:rPr>
              <w:t>Summen</w:t>
            </w:r>
          </w:p>
        </w:tc>
        <w:tc>
          <w:tcPr>
            <w:tcW w:w="1711" w:type="dxa"/>
            <w:vAlign w:val="bottom"/>
          </w:tcPr>
          <w:p w:rsidR="002C1D94" w:rsidRPr="00D3206A" w:rsidRDefault="002C1D94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b/>
                <w:sz w:val="22"/>
                <w:szCs w:val="22"/>
              </w:rPr>
              <w:t>9.430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2C1D94" w:rsidRPr="00D3206A" w:rsidRDefault="002C1D94" w:rsidP="00C2400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206A">
              <w:rPr>
                <w:rFonts w:asciiTheme="minorHAnsi" w:hAnsiTheme="minorHAnsi" w:cstheme="minorHAnsi"/>
                <w:b/>
                <w:sz w:val="22"/>
                <w:szCs w:val="22"/>
              </w:rPr>
              <w:t>943.000 €</w:t>
            </w:r>
          </w:p>
        </w:tc>
      </w:tr>
    </w:tbl>
    <w:p w:rsidR="000E6E08" w:rsidRDefault="000E6E08" w:rsidP="00384370"/>
    <w:p w:rsidR="00564DD2" w:rsidRDefault="00A4632F" w:rsidP="00384370">
      <w:r>
        <w:br w:type="page"/>
      </w:r>
    </w:p>
    <w:p w:rsidR="00564DD2" w:rsidRDefault="00564DD2" w:rsidP="00564DD2">
      <w:pPr>
        <w:pStyle w:val="Heading1"/>
      </w:pPr>
      <w:bookmarkStart w:id="21" w:name="_Toc324328533"/>
      <w:r>
        <w:lastRenderedPageBreak/>
        <w:t>Einnahmen des Produktes im Berichtszeitraum</w:t>
      </w:r>
      <w:bookmarkEnd w:id="21"/>
    </w:p>
    <w:p w:rsidR="004432E4" w:rsidRDefault="004432E4" w:rsidP="004432E4"/>
    <w:p w:rsidR="004432E4" w:rsidRPr="004432E4" w:rsidRDefault="004432E4" w:rsidP="004432E4">
      <w:pPr>
        <w:pStyle w:val="Heading2"/>
      </w:pPr>
      <w:bookmarkStart w:id="22" w:name="_Toc324328534"/>
      <w:r>
        <w:t>Preise</w:t>
      </w:r>
      <w:bookmarkEnd w:id="22"/>
    </w:p>
    <w:p w:rsidR="00524722" w:rsidRDefault="00524722" w:rsidP="00524722">
      <w:r>
        <w:t>Information über die Preise des Artikels:</w:t>
      </w:r>
    </w:p>
    <w:p w:rsidR="00A457B3" w:rsidRDefault="00A457B3" w:rsidP="00524722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5103"/>
        <w:gridCol w:w="1559"/>
      </w:tblGrid>
      <w:tr w:rsidR="00AA101E" w:rsidRPr="007E3A35" w:rsidTr="00717647">
        <w:tc>
          <w:tcPr>
            <w:tcW w:w="1809" w:type="dxa"/>
            <w:shd w:val="clear" w:color="auto" w:fill="B3B3B3"/>
          </w:tcPr>
          <w:p w:rsidR="00524722" w:rsidRDefault="00524722" w:rsidP="007D5153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B3B3B3"/>
            <w:vAlign w:val="center"/>
          </w:tcPr>
          <w:p w:rsidR="00524722" w:rsidRPr="007E3A35" w:rsidRDefault="00AA101E" w:rsidP="007D5153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103" w:type="dxa"/>
            <w:shd w:val="clear" w:color="auto" w:fill="B3B3B3"/>
            <w:vAlign w:val="center"/>
          </w:tcPr>
          <w:p w:rsidR="00524722" w:rsidRDefault="00524722" w:rsidP="00717647">
            <w:pPr>
              <w:jc w:val="center"/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1559" w:type="dxa"/>
            <w:shd w:val="clear" w:color="auto" w:fill="B3B3B3"/>
            <w:vAlign w:val="center"/>
          </w:tcPr>
          <w:p w:rsidR="00524722" w:rsidRPr="007E3A35" w:rsidRDefault="00524722" w:rsidP="00FD33F2">
            <w:pPr>
              <w:jc w:val="center"/>
              <w:rPr>
                <w:b/>
              </w:rPr>
            </w:pPr>
            <w:r>
              <w:rPr>
                <w:b/>
              </w:rPr>
              <w:t>Preise ab 01.04.201</w:t>
            </w:r>
            <w:r w:rsidR="00FD33F2">
              <w:rPr>
                <w:b/>
              </w:rPr>
              <w:t>1</w:t>
            </w:r>
          </w:p>
        </w:tc>
      </w:tr>
      <w:tr w:rsidR="00524722" w:rsidRPr="007C32EA" w:rsidTr="00AA101E">
        <w:tc>
          <w:tcPr>
            <w:tcW w:w="1809" w:type="dxa"/>
            <w:vMerge w:val="restart"/>
          </w:tcPr>
          <w:p w:rsidR="00524722" w:rsidRPr="00A3488C" w:rsidRDefault="00524722" w:rsidP="0052472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Jährliche Wartungsgebühr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524722" w:rsidRPr="00A3488C" w:rsidRDefault="00524722" w:rsidP="00AA101E">
            <w:pPr>
              <w:pStyle w:val="NormalCalibri"/>
              <w:rPr>
                <w:rFonts w:asciiTheme="minorHAnsi" w:hAnsiTheme="minorHAnsi" w:cstheme="minorHAnsi"/>
              </w:rPr>
            </w:pPr>
            <w:r w:rsidRPr="00A3488C">
              <w:rPr>
                <w:rFonts w:asciiTheme="minorHAnsi" w:hAnsiTheme="minorHAnsi" w:cstheme="minorHAnsi"/>
              </w:rPr>
              <w:t>0010343</w:t>
            </w:r>
          </w:p>
        </w:tc>
        <w:tc>
          <w:tcPr>
            <w:tcW w:w="5103" w:type="dxa"/>
            <w:vAlign w:val="bottom"/>
          </w:tcPr>
          <w:p w:rsidR="00524722" w:rsidRPr="00A3488C" w:rsidRDefault="00524722" w:rsidP="007D51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Bis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10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Lizenzen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</w:tcPr>
          <w:p w:rsidR="00524722" w:rsidRPr="00A3488C" w:rsidRDefault="00E85F65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460.</w:t>
            </w:r>
            <w:r w:rsidR="0068085B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00 </w:t>
            </w:r>
            <w:r w:rsidR="00524722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€</w:t>
            </w:r>
          </w:p>
        </w:tc>
      </w:tr>
      <w:tr w:rsidR="00524722" w:rsidRPr="007C32EA" w:rsidTr="00AA101E">
        <w:tc>
          <w:tcPr>
            <w:tcW w:w="1809" w:type="dxa"/>
            <w:vMerge/>
          </w:tcPr>
          <w:p w:rsidR="00524722" w:rsidRPr="00A3488C" w:rsidRDefault="00524722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524722" w:rsidRPr="00A3488C" w:rsidRDefault="00524722" w:rsidP="00AA101E">
            <w:pPr>
              <w:pStyle w:val="NormalCalibri"/>
              <w:rPr>
                <w:rFonts w:asciiTheme="minorHAnsi" w:hAnsiTheme="minorHAnsi" w:cstheme="minorHAnsi"/>
              </w:rPr>
            </w:pPr>
            <w:r w:rsidRPr="00A3488C">
              <w:rPr>
                <w:rFonts w:asciiTheme="minorHAnsi" w:hAnsiTheme="minorHAnsi" w:cstheme="minorHAnsi"/>
              </w:rPr>
              <w:t>0010344</w:t>
            </w:r>
          </w:p>
        </w:tc>
        <w:tc>
          <w:tcPr>
            <w:tcW w:w="5103" w:type="dxa"/>
            <w:vAlign w:val="bottom"/>
          </w:tcPr>
          <w:p w:rsidR="00524722" w:rsidRPr="00A3488C" w:rsidRDefault="00524722" w:rsidP="007D51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Ab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11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bis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25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Lizenzen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</w:tcPr>
          <w:p w:rsidR="00524722" w:rsidRPr="00A3488C" w:rsidRDefault="00E85F65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346</w:t>
            </w:r>
            <w:r w:rsidR="0068085B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.00 </w:t>
            </w:r>
            <w:r w:rsidR="00524722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€</w:t>
            </w:r>
          </w:p>
        </w:tc>
      </w:tr>
      <w:tr w:rsidR="00524722" w:rsidRPr="007C32EA" w:rsidTr="00AA101E">
        <w:tc>
          <w:tcPr>
            <w:tcW w:w="1809" w:type="dxa"/>
            <w:vMerge/>
          </w:tcPr>
          <w:p w:rsidR="00524722" w:rsidRPr="00A3488C" w:rsidRDefault="00524722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524722" w:rsidRPr="00A3488C" w:rsidRDefault="00524722" w:rsidP="00AA101E">
            <w:pPr>
              <w:pStyle w:val="NormalCalibri"/>
              <w:rPr>
                <w:rFonts w:asciiTheme="minorHAnsi" w:hAnsiTheme="minorHAnsi" w:cstheme="minorHAnsi"/>
              </w:rPr>
            </w:pPr>
            <w:r w:rsidRPr="00A3488C">
              <w:rPr>
                <w:rFonts w:asciiTheme="minorHAnsi" w:hAnsiTheme="minorHAnsi" w:cstheme="minorHAnsi"/>
              </w:rPr>
              <w:t>0010345</w:t>
            </w:r>
          </w:p>
        </w:tc>
        <w:tc>
          <w:tcPr>
            <w:tcW w:w="5103" w:type="dxa"/>
            <w:vAlign w:val="bottom"/>
          </w:tcPr>
          <w:p w:rsidR="00524722" w:rsidRPr="00A3488C" w:rsidRDefault="00524722" w:rsidP="007D51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Ab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26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Lizenzen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</w:tcPr>
          <w:p w:rsidR="00524722" w:rsidRPr="00A3488C" w:rsidRDefault="00E85F65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230</w:t>
            </w:r>
            <w:r w:rsidR="0068085B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.00 </w:t>
            </w:r>
            <w:r w:rsidR="00524722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€</w:t>
            </w:r>
          </w:p>
        </w:tc>
      </w:tr>
      <w:tr w:rsidR="00E72FEF" w:rsidRPr="00524722" w:rsidTr="00E72FEF">
        <w:tc>
          <w:tcPr>
            <w:tcW w:w="1809" w:type="dxa"/>
            <w:vMerge w:val="restart"/>
            <w:vAlign w:val="center"/>
          </w:tcPr>
          <w:p w:rsidR="00E72FEF" w:rsidRPr="00A3488C" w:rsidRDefault="00E72FEF" w:rsidP="00E72FE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23" w:name="_Hlk297145290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Einmalige Kosten (inkl. Marx Dongle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FEF" w:rsidRPr="00A3488C" w:rsidRDefault="00E72FE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10333608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72FEF" w:rsidRPr="00A3488C" w:rsidRDefault="00E72FE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Service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Light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900.00 €</w:t>
            </w:r>
          </w:p>
        </w:tc>
      </w:tr>
      <w:bookmarkEnd w:id="23"/>
      <w:tr w:rsidR="00E72FEF" w:rsidRPr="00524722" w:rsidTr="00510B2A">
        <w:tc>
          <w:tcPr>
            <w:tcW w:w="1809" w:type="dxa"/>
            <w:vMerge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72FEF" w:rsidRPr="00A3488C" w:rsidRDefault="00E72FE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10489591</w:t>
            </w:r>
          </w:p>
        </w:tc>
        <w:tc>
          <w:tcPr>
            <w:tcW w:w="5103" w:type="dxa"/>
            <w:vAlign w:val="center"/>
          </w:tcPr>
          <w:p w:rsidR="00E72FEF" w:rsidRPr="00A3488C" w:rsidRDefault="00E72FE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Service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Service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  <w:r w:rsidR="000762AF"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</w:t>
            </w: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196.00 €</w:t>
            </w:r>
          </w:p>
        </w:tc>
      </w:tr>
      <w:tr w:rsidR="00E72FEF" w:rsidTr="00510B2A">
        <w:tc>
          <w:tcPr>
            <w:tcW w:w="1809" w:type="dxa"/>
            <w:vMerge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72FEF" w:rsidRPr="00A3488C" w:rsidRDefault="00E72FE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8923249</w:t>
            </w:r>
          </w:p>
        </w:tc>
        <w:tc>
          <w:tcPr>
            <w:tcW w:w="5103" w:type="dxa"/>
            <w:vAlign w:val="center"/>
          </w:tcPr>
          <w:p w:rsidR="00E72FEF" w:rsidRPr="00A3488C" w:rsidRDefault="00E72FE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Inspektor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Light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625.00 €</w:t>
            </w:r>
          </w:p>
        </w:tc>
      </w:tr>
      <w:tr w:rsidR="00E72FEF" w:rsidRPr="00524722" w:rsidTr="00510B2A">
        <w:tc>
          <w:tcPr>
            <w:tcW w:w="1809" w:type="dxa"/>
            <w:vMerge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72FEF" w:rsidRPr="00A3488C" w:rsidRDefault="00E72FE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10489594</w:t>
            </w:r>
          </w:p>
        </w:tc>
        <w:tc>
          <w:tcPr>
            <w:tcW w:w="5103" w:type="dxa"/>
            <w:vAlign w:val="center"/>
          </w:tcPr>
          <w:p w:rsidR="00E72FEF" w:rsidRPr="00681484" w:rsidRDefault="00E72FE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</w:t>
            </w:r>
            <w:proofErr w:type="spellStart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Inspektor</w:t>
            </w:r>
            <w:proofErr w:type="spellEnd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Service</w:t>
            </w:r>
          </w:p>
        </w:tc>
        <w:tc>
          <w:tcPr>
            <w:tcW w:w="1559" w:type="dxa"/>
            <w:shd w:val="clear" w:color="auto" w:fill="auto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900.00 €</w:t>
            </w:r>
          </w:p>
        </w:tc>
      </w:tr>
      <w:tr w:rsidR="00E72FEF" w:rsidRPr="00524722" w:rsidTr="00AA101E">
        <w:tc>
          <w:tcPr>
            <w:tcW w:w="1809" w:type="dxa"/>
            <w:vMerge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10450053</w:t>
            </w:r>
          </w:p>
        </w:tc>
        <w:tc>
          <w:tcPr>
            <w:tcW w:w="5103" w:type="dxa"/>
          </w:tcPr>
          <w:p w:rsidR="00E72FEF" w:rsidRPr="00A3488C" w:rsidRDefault="00E72FEF" w:rsidP="007D51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Motor Light</w:t>
            </w:r>
          </w:p>
        </w:tc>
        <w:tc>
          <w:tcPr>
            <w:tcW w:w="1559" w:type="dxa"/>
            <w:shd w:val="clear" w:color="auto" w:fill="auto"/>
          </w:tcPr>
          <w:p w:rsidR="00E72FEF" w:rsidRPr="00A3488C" w:rsidRDefault="00E72FEF" w:rsidP="00510B2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644.00 €</w:t>
            </w:r>
          </w:p>
        </w:tc>
      </w:tr>
      <w:tr w:rsidR="00E72FEF" w:rsidRPr="00524722" w:rsidTr="00AA101E">
        <w:tc>
          <w:tcPr>
            <w:tcW w:w="1809" w:type="dxa"/>
            <w:vMerge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10450054</w:t>
            </w:r>
          </w:p>
        </w:tc>
        <w:tc>
          <w:tcPr>
            <w:tcW w:w="5103" w:type="dxa"/>
          </w:tcPr>
          <w:p w:rsidR="00E72FEF" w:rsidRPr="00A3488C" w:rsidRDefault="00E72FEF" w:rsidP="00E72F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Motor Service</w:t>
            </w:r>
          </w:p>
        </w:tc>
        <w:tc>
          <w:tcPr>
            <w:tcW w:w="1559" w:type="dxa"/>
            <w:shd w:val="clear" w:color="auto" w:fill="auto"/>
          </w:tcPr>
          <w:p w:rsidR="00E72FEF" w:rsidRPr="00A3488C" w:rsidRDefault="00E72FEF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927.00 €</w:t>
            </w:r>
          </w:p>
        </w:tc>
      </w:tr>
      <w:tr w:rsidR="006B018A" w:rsidRPr="00524722" w:rsidTr="006B018A">
        <w:tc>
          <w:tcPr>
            <w:tcW w:w="1809" w:type="dxa"/>
            <w:vMerge w:val="restart"/>
            <w:vAlign w:val="center"/>
          </w:tcPr>
          <w:p w:rsidR="006B018A" w:rsidRPr="00A3488C" w:rsidRDefault="006B018A" w:rsidP="006B01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Upgrade</w:t>
            </w:r>
          </w:p>
        </w:tc>
        <w:tc>
          <w:tcPr>
            <w:tcW w:w="1276" w:type="dxa"/>
            <w:shd w:val="clear" w:color="auto" w:fill="auto"/>
          </w:tcPr>
          <w:p w:rsidR="006B018A" w:rsidRPr="00A3488C" w:rsidRDefault="006B018A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0010301</w:t>
            </w:r>
          </w:p>
        </w:tc>
        <w:tc>
          <w:tcPr>
            <w:tcW w:w="5103" w:type="dxa"/>
          </w:tcPr>
          <w:p w:rsidR="006B018A" w:rsidRPr="00A3488C" w:rsidRDefault="006B018A" w:rsidP="00B9612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Master4/UEC3 Service</w:t>
            </w:r>
          </w:p>
        </w:tc>
        <w:tc>
          <w:tcPr>
            <w:tcW w:w="1559" w:type="dxa"/>
            <w:shd w:val="clear" w:color="auto" w:fill="auto"/>
          </w:tcPr>
          <w:p w:rsidR="006B018A" w:rsidRPr="00A3488C" w:rsidRDefault="006B018A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435.00 €</w:t>
            </w:r>
          </w:p>
        </w:tc>
      </w:tr>
      <w:tr w:rsidR="006B018A" w:rsidRPr="00524722" w:rsidTr="006B018A">
        <w:tc>
          <w:tcPr>
            <w:tcW w:w="1809" w:type="dxa"/>
            <w:vMerge/>
            <w:vAlign w:val="center"/>
          </w:tcPr>
          <w:p w:rsidR="006B018A" w:rsidRPr="00A3488C" w:rsidRDefault="006B018A" w:rsidP="006B018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6B018A" w:rsidRPr="00A3488C" w:rsidRDefault="006B018A" w:rsidP="00B9612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0010302</w:t>
            </w:r>
          </w:p>
        </w:tc>
        <w:tc>
          <w:tcPr>
            <w:tcW w:w="5103" w:type="dxa"/>
          </w:tcPr>
          <w:p w:rsidR="006B018A" w:rsidRPr="00A3488C" w:rsidRDefault="006B018A" w:rsidP="00B9612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Master4/UEC3 </w:t>
            </w:r>
            <w:proofErr w:type="spellStart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Inspektor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6B018A" w:rsidRPr="00A3488C" w:rsidRDefault="006B018A" w:rsidP="00510B2A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435.00 €</w:t>
            </w:r>
          </w:p>
        </w:tc>
      </w:tr>
      <w:tr w:rsidR="006B018A" w:rsidRPr="00524722" w:rsidTr="006B018A">
        <w:tc>
          <w:tcPr>
            <w:tcW w:w="1809" w:type="dxa"/>
            <w:vMerge/>
            <w:vAlign w:val="center"/>
          </w:tcPr>
          <w:p w:rsidR="006B018A" w:rsidRPr="00A3488C" w:rsidRDefault="006B018A" w:rsidP="006B01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6B018A" w:rsidRPr="00A3488C" w:rsidRDefault="006B018A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0010300</w:t>
            </w:r>
          </w:p>
        </w:tc>
        <w:tc>
          <w:tcPr>
            <w:tcW w:w="5103" w:type="dxa"/>
          </w:tcPr>
          <w:p w:rsidR="006B018A" w:rsidRPr="00A3488C" w:rsidRDefault="006B018A" w:rsidP="007D515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Motor Service</w:t>
            </w:r>
          </w:p>
        </w:tc>
        <w:tc>
          <w:tcPr>
            <w:tcW w:w="1559" w:type="dxa"/>
            <w:shd w:val="clear" w:color="auto" w:fill="auto"/>
          </w:tcPr>
          <w:p w:rsidR="006B018A" w:rsidRPr="00A3488C" w:rsidRDefault="006B018A" w:rsidP="00AF6F2E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258.00 €</w:t>
            </w:r>
          </w:p>
        </w:tc>
      </w:tr>
      <w:tr w:rsidR="00B96126" w:rsidRPr="00524722" w:rsidTr="00AA101E">
        <w:tc>
          <w:tcPr>
            <w:tcW w:w="1809" w:type="dxa"/>
            <w:vMerge w:val="restart"/>
          </w:tcPr>
          <w:p w:rsidR="00B96126" w:rsidRPr="00A3488C" w:rsidRDefault="00B96126" w:rsidP="00AA101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Zubehör</w:t>
            </w:r>
            <w:proofErr w:type="spellEnd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Kabel</w:t>
            </w:r>
            <w:proofErr w:type="spellEnd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Konverter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96126" w:rsidRPr="00A3488C" w:rsidRDefault="00B96126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693190714</w:t>
            </w:r>
          </w:p>
        </w:tc>
        <w:tc>
          <w:tcPr>
            <w:tcW w:w="5103" w:type="dxa"/>
          </w:tcPr>
          <w:p w:rsidR="00B96126" w:rsidRPr="00A3488C" w:rsidRDefault="00B96126" w:rsidP="007D515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USB Adapter (</w:t>
            </w:r>
            <w:proofErr w:type="spellStart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Konverter</w:t>
            </w:r>
            <w:proofErr w:type="spellEnd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B96126" w:rsidRPr="00A3488C" w:rsidRDefault="00B96126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57.00 €</w:t>
            </w:r>
          </w:p>
        </w:tc>
      </w:tr>
      <w:tr w:rsidR="00B96126" w:rsidRPr="00524722" w:rsidTr="00AA101E">
        <w:tc>
          <w:tcPr>
            <w:tcW w:w="1809" w:type="dxa"/>
            <w:vMerge/>
          </w:tcPr>
          <w:p w:rsidR="00B96126" w:rsidRPr="00A3488C" w:rsidRDefault="00B96126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B96126" w:rsidRPr="00A3488C" w:rsidRDefault="00B96126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10035410</w:t>
            </w:r>
          </w:p>
        </w:tc>
        <w:tc>
          <w:tcPr>
            <w:tcW w:w="5103" w:type="dxa"/>
          </w:tcPr>
          <w:p w:rsidR="00B96126" w:rsidRPr="00A3488C" w:rsidRDefault="00B96126" w:rsidP="007D515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Verbindungskabel</w:t>
            </w:r>
            <w:proofErr w:type="spellEnd"/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UP/CR</w:t>
            </w:r>
          </w:p>
        </w:tc>
        <w:tc>
          <w:tcPr>
            <w:tcW w:w="1559" w:type="dxa"/>
            <w:shd w:val="clear" w:color="auto" w:fill="auto"/>
          </w:tcPr>
          <w:p w:rsidR="00B96126" w:rsidRPr="00A3488C" w:rsidRDefault="00B96126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41.50 €</w:t>
            </w:r>
          </w:p>
        </w:tc>
      </w:tr>
    </w:tbl>
    <w:p w:rsidR="00524722" w:rsidRDefault="00524722" w:rsidP="00524722">
      <w:pPr>
        <w:rPr>
          <w:lang w:val="en-US"/>
        </w:rPr>
      </w:pPr>
    </w:p>
    <w:p w:rsidR="00A457B3" w:rsidRDefault="00A457B3" w:rsidP="00524722">
      <w:pPr>
        <w:rPr>
          <w:lang w:val="en-US"/>
        </w:rPr>
      </w:pPr>
    </w:p>
    <w:p w:rsidR="004432E4" w:rsidRDefault="00986520" w:rsidP="004432E4">
      <w:pPr>
        <w:pStyle w:val="Heading2"/>
        <w:rPr>
          <w:lang w:val="en-US"/>
        </w:rPr>
      </w:pPr>
      <w:bookmarkStart w:id="24" w:name="_Toc324328535"/>
      <w:proofErr w:type="spellStart"/>
      <w:r>
        <w:rPr>
          <w:lang w:val="en-US"/>
        </w:rPr>
        <w:t>E</w:t>
      </w:r>
      <w:r w:rsidR="004432E4">
        <w:rPr>
          <w:lang w:val="en-US"/>
        </w:rPr>
        <w:t>innahmen</w:t>
      </w:r>
      <w:bookmarkEnd w:id="24"/>
      <w:proofErr w:type="spellEnd"/>
    </w:p>
    <w:p w:rsidR="001F39A2" w:rsidRDefault="00A457B3" w:rsidP="001F39A2">
      <w:pPr>
        <w:rPr>
          <w:lang w:val="de-CH"/>
        </w:rPr>
      </w:pPr>
      <w:r>
        <w:rPr>
          <w:lang w:val="de-CH"/>
        </w:rPr>
        <w:t>Die Einnahmen wurden vor Rabattierung ermittelt.</w:t>
      </w:r>
    </w:p>
    <w:p w:rsidR="00854956" w:rsidRDefault="00854956" w:rsidP="00854956"/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434"/>
        <w:gridCol w:w="2844"/>
        <w:gridCol w:w="1972"/>
        <w:gridCol w:w="1351"/>
        <w:gridCol w:w="1431"/>
      </w:tblGrid>
      <w:tr w:rsidR="00D3206A" w:rsidRPr="007E3A35" w:rsidTr="00437139">
        <w:tc>
          <w:tcPr>
            <w:tcW w:w="824" w:type="dxa"/>
            <w:shd w:val="clear" w:color="auto" w:fill="B3B3B3"/>
          </w:tcPr>
          <w:p w:rsidR="00D3206A" w:rsidRDefault="00D3206A" w:rsidP="00510B2A">
            <w:pPr>
              <w:jc w:val="center"/>
              <w:rPr>
                <w:b/>
              </w:rPr>
            </w:pPr>
            <w:r>
              <w:rPr>
                <w:b/>
              </w:rPr>
              <w:t>Werk</w:t>
            </w:r>
          </w:p>
        </w:tc>
        <w:tc>
          <w:tcPr>
            <w:tcW w:w="1434" w:type="dxa"/>
            <w:shd w:val="clear" w:color="auto" w:fill="B3B3B3"/>
            <w:vAlign w:val="center"/>
          </w:tcPr>
          <w:p w:rsidR="00D3206A" w:rsidRPr="007E3A35" w:rsidRDefault="00D3206A" w:rsidP="00510B2A">
            <w:pPr>
              <w:jc w:val="center"/>
              <w:rPr>
                <w:b/>
              </w:rPr>
            </w:pPr>
            <w:r>
              <w:rPr>
                <w:b/>
              </w:rPr>
              <w:t>Artikelcode</w:t>
            </w:r>
          </w:p>
        </w:tc>
        <w:tc>
          <w:tcPr>
            <w:tcW w:w="2844" w:type="dxa"/>
            <w:shd w:val="clear" w:color="auto" w:fill="B3B3B3"/>
          </w:tcPr>
          <w:p w:rsidR="00D3206A" w:rsidRDefault="00D3206A" w:rsidP="00510B2A">
            <w:pPr>
              <w:jc w:val="center"/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1972" w:type="dxa"/>
            <w:shd w:val="clear" w:color="auto" w:fill="B3B3B3"/>
          </w:tcPr>
          <w:p w:rsidR="00D3206A" w:rsidRDefault="00D3206A" w:rsidP="00510B2A">
            <w:pPr>
              <w:jc w:val="center"/>
              <w:rPr>
                <w:b/>
              </w:rPr>
            </w:pPr>
            <w:r>
              <w:rPr>
                <w:b/>
              </w:rPr>
              <w:t>Stückzahl</w:t>
            </w:r>
          </w:p>
        </w:tc>
        <w:tc>
          <w:tcPr>
            <w:tcW w:w="1351" w:type="dxa"/>
            <w:shd w:val="clear" w:color="auto" w:fill="B3B3B3"/>
          </w:tcPr>
          <w:p w:rsidR="00D3206A" w:rsidRDefault="00D3206A" w:rsidP="00510B2A">
            <w:pPr>
              <w:jc w:val="center"/>
              <w:rPr>
                <w:b/>
              </w:rPr>
            </w:pPr>
            <w:r>
              <w:rPr>
                <w:b/>
              </w:rPr>
              <w:t>Einzelpreis</w:t>
            </w:r>
          </w:p>
        </w:tc>
        <w:tc>
          <w:tcPr>
            <w:tcW w:w="1431" w:type="dxa"/>
            <w:shd w:val="clear" w:color="auto" w:fill="B3B3B3"/>
            <w:vAlign w:val="center"/>
          </w:tcPr>
          <w:p w:rsidR="00D3206A" w:rsidRPr="007E3A35" w:rsidRDefault="00D3206A" w:rsidP="00510B2A">
            <w:pPr>
              <w:jc w:val="center"/>
              <w:rPr>
                <w:b/>
              </w:rPr>
            </w:pPr>
            <w:r>
              <w:rPr>
                <w:b/>
              </w:rPr>
              <w:t>Einnahmen</w:t>
            </w:r>
          </w:p>
        </w:tc>
      </w:tr>
      <w:tr w:rsidR="006001D0" w:rsidRPr="007C32EA" w:rsidTr="006001D0">
        <w:tc>
          <w:tcPr>
            <w:tcW w:w="824" w:type="dxa"/>
          </w:tcPr>
          <w:p w:rsidR="006001D0" w:rsidRPr="00A3488C" w:rsidRDefault="006001D0" w:rsidP="00510B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LMB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A3488C" w:rsidRDefault="006001D0" w:rsidP="00510B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10489591</w:t>
            </w:r>
          </w:p>
        </w:tc>
        <w:tc>
          <w:tcPr>
            <w:tcW w:w="2844" w:type="dxa"/>
            <w:vAlign w:val="bottom"/>
          </w:tcPr>
          <w:p w:rsidR="006001D0" w:rsidRPr="00A3488C" w:rsidRDefault="006001D0" w:rsidP="00912A3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Service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Service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1.196 €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14.352 €</w:t>
            </w:r>
          </w:p>
        </w:tc>
      </w:tr>
      <w:tr w:rsidR="006001D0" w:rsidTr="006001D0">
        <w:tc>
          <w:tcPr>
            <w:tcW w:w="824" w:type="dxa"/>
          </w:tcPr>
          <w:p w:rsidR="006001D0" w:rsidRPr="00A3488C" w:rsidRDefault="006001D0" w:rsidP="00CB279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LMB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A3488C" w:rsidRDefault="006001D0" w:rsidP="00CB279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10450054</w:t>
            </w:r>
          </w:p>
        </w:tc>
        <w:tc>
          <w:tcPr>
            <w:tcW w:w="2844" w:type="dxa"/>
            <w:vAlign w:val="bottom"/>
          </w:tcPr>
          <w:p w:rsidR="006001D0" w:rsidRPr="00A3488C" w:rsidRDefault="006001D0" w:rsidP="00CB279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Motor Service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927 €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12.051 €</w:t>
            </w:r>
          </w:p>
        </w:tc>
      </w:tr>
      <w:tr w:rsidR="006001D0" w:rsidTr="006001D0">
        <w:tc>
          <w:tcPr>
            <w:tcW w:w="824" w:type="dxa"/>
          </w:tcPr>
          <w:p w:rsidR="006001D0" w:rsidRPr="00A3488C" w:rsidRDefault="006001D0" w:rsidP="00510B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LMB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A3488C" w:rsidRDefault="006001D0" w:rsidP="00CB279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0010300</w:t>
            </w:r>
          </w:p>
        </w:tc>
        <w:tc>
          <w:tcPr>
            <w:tcW w:w="2844" w:type="dxa"/>
            <w:vAlign w:val="center"/>
          </w:tcPr>
          <w:p w:rsidR="006001D0" w:rsidRPr="00A3488C" w:rsidRDefault="006001D0" w:rsidP="00CB27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Upgrade / Motor Service</w:t>
            </w:r>
          </w:p>
        </w:tc>
        <w:tc>
          <w:tcPr>
            <w:tcW w:w="1972" w:type="dxa"/>
            <w:vAlign w:val="center"/>
          </w:tcPr>
          <w:p w:rsidR="006001D0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351" w:type="dxa"/>
            <w:vAlign w:val="center"/>
          </w:tcPr>
          <w:p w:rsidR="006001D0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258 €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2.580 €</w:t>
            </w:r>
          </w:p>
        </w:tc>
      </w:tr>
      <w:tr w:rsidR="006001D0" w:rsidRPr="007C32EA" w:rsidTr="006001D0">
        <w:tc>
          <w:tcPr>
            <w:tcW w:w="824" w:type="dxa"/>
          </w:tcPr>
          <w:p w:rsidR="006001D0" w:rsidRPr="00A3488C" w:rsidRDefault="006001D0" w:rsidP="00A457B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LBH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10333608</w:t>
            </w:r>
          </w:p>
        </w:tc>
        <w:tc>
          <w:tcPr>
            <w:tcW w:w="2844" w:type="dxa"/>
            <w:vAlign w:val="center"/>
          </w:tcPr>
          <w:p w:rsidR="006001D0" w:rsidRPr="00A3488C" w:rsidRDefault="006001D0" w:rsidP="002D04F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Service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Light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13.500 €</w:t>
            </w:r>
          </w:p>
        </w:tc>
      </w:tr>
      <w:tr w:rsidR="006001D0" w:rsidTr="006001D0">
        <w:tc>
          <w:tcPr>
            <w:tcW w:w="824" w:type="dxa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LBH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10489591</w:t>
            </w:r>
          </w:p>
        </w:tc>
        <w:tc>
          <w:tcPr>
            <w:tcW w:w="2844" w:type="dxa"/>
            <w:vAlign w:val="center"/>
          </w:tcPr>
          <w:p w:rsidR="006001D0" w:rsidRPr="00A3488C" w:rsidRDefault="006001D0" w:rsidP="002D04F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Service </w:t>
            </w:r>
            <w:proofErr w:type="spellStart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Service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1.196 €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333.684 €</w:t>
            </w:r>
          </w:p>
        </w:tc>
      </w:tr>
      <w:tr w:rsidR="006001D0" w:rsidTr="006001D0">
        <w:tc>
          <w:tcPr>
            <w:tcW w:w="824" w:type="dxa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LBH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10489594</w:t>
            </w:r>
          </w:p>
        </w:tc>
        <w:tc>
          <w:tcPr>
            <w:tcW w:w="2844" w:type="dxa"/>
            <w:vAlign w:val="center"/>
          </w:tcPr>
          <w:p w:rsidR="006001D0" w:rsidRPr="00681484" w:rsidRDefault="006001D0" w:rsidP="002D04F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</w:t>
            </w:r>
            <w:proofErr w:type="spellStart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Inspektor</w:t>
            </w:r>
            <w:proofErr w:type="spellEnd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68148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Service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18.000 €</w:t>
            </w:r>
          </w:p>
        </w:tc>
      </w:tr>
      <w:tr w:rsidR="006001D0" w:rsidTr="006001D0">
        <w:tc>
          <w:tcPr>
            <w:tcW w:w="824" w:type="dxa"/>
          </w:tcPr>
          <w:p w:rsidR="006001D0" w:rsidRPr="00A3488C" w:rsidRDefault="006001D0" w:rsidP="00CB279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25" w:name="_GoBack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LBH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001D0" w:rsidRPr="00A3488C" w:rsidRDefault="006001D0" w:rsidP="00CB279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48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10450054</w:t>
            </w:r>
          </w:p>
        </w:tc>
        <w:tc>
          <w:tcPr>
            <w:tcW w:w="2844" w:type="dxa"/>
          </w:tcPr>
          <w:p w:rsidR="006001D0" w:rsidRPr="00A3488C" w:rsidRDefault="006001D0" w:rsidP="00CB27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 w:rsidRPr="00A3488C">
              <w:rPr>
                <w:rFonts w:asciiTheme="minorHAnsi" w:hAnsiTheme="minorHAnsi" w:cstheme="minorHAnsi"/>
                <w:sz w:val="22"/>
                <w:szCs w:val="22"/>
              </w:rPr>
              <w:t>Motor Service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927 €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927 €</w:t>
            </w:r>
          </w:p>
        </w:tc>
      </w:tr>
      <w:bookmarkEnd w:id="25"/>
      <w:tr w:rsidR="006001D0" w:rsidTr="006001D0">
        <w:tc>
          <w:tcPr>
            <w:tcW w:w="824" w:type="dxa"/>
          </w:tcPr>
          <w:p w:rsidR="006001D0" w:rsidRPr="00A3488C" w:rsidRDefault="006001D0" w:rsidP="00FD762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LBH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001D0" w:rsidRPr="00A3488C" w:rsidRDefault="006001D0" w:rsidP="00FD762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11066135</w:t>
            </w:r>
          </w:p>
        </w:tc>
        <w:tc>
          <w:tcPr>
            <w:tcW w:w="2844" w:type="dxa"/>
          </w:tcPr>
          <w:p w:rsidR="006001D0" w:rsidRPr="00A3488C" w:rsidRDefault="006001D0" w:rsidP="005F62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Neulizenz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Kunde Master4/UEC3</w:t>
            </w: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600 €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1.200 €</w:t>
            </w:r>
          </w:p>
        </w:tc>
      </w:tr>
      <w:tr w:rsidR="006001D0" w:rsidRPr="00912A31" w:rsidTr="006001D0">
        <w:tc>
          <w:tcPr>
            <w:tcW w:w="824" w:type="dxa"/>
          </w:tcPr>
          <w:p w:rsidR="006001D0" w:rsidRPr="00912A31" w:rsidRDefault="006001D0" w:rsidP="00FD762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912A31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LHB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001D0" w:rsidRPr="00912A31" w:rsidRDefault="006001D0" w:rsidP="00FD762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844" w:type="dxa"/>
          </w:tcPr>
          <w:p w:rsidR="006001D0" w:rsidRPr="00912A31" w:rsidRDefault="006001D0" w:rsidP="00FD7621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972" w:type="dxa"/>
            <w:vAlign w:val="center"/>
          </w:tcPr>
          <w:p w:rsidR="006001D0" w:rsidRPr="00912A31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51" w:type="dxa"/>
            <w:vAlign w:val="center"/>
          </w:tcPr>
          <w:p w:rsidR="006001D0" w:rsidRPr="00912A31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253518" w:rsidRPr="00912A31" w:rsidTr="00B45650">
        <w:tc>
          <w:tcPr>
            <w:tcW w:w="824" w:type="dxa"/>
          </w:tcPr>
          <w:p w:rsidR="00253518" w:rsidRPr="00493EE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LFR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253518" w:rsidRPr="00493EE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</w:t>
            </w: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10301</w:t>
            </w:r>
          </w:p>
        </w:tc>
        <w:tc>
          <w:tcPr>
            <w:tcW w:w="2844" w:type="dxa"/>
          </w:tcPr>
          <w:p w:rsidR="00253518" w:rsidRPr="00493EE1" w:rsidRDefault="00253518" w:rsidP="00B45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Master4/UEC3 Service</w:t>
            </w:r>
          </w:p>
        </w:tc>
        <w:tc>
          <w:tcPr>
            <w:tcW w:w="1972" w:type="dxa"/>
            <w:vAlign w:val="center"/>
          </w:tcPr>
          <w:p w:rsidR="00253518" w:rsidRPr="00493EE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1" w:type="dxa"/>
            <w:vAlign w:val="center"/>
          </w:tcPr>
          <w:p w:rsidR="00253518" w:rsidRPr="00912A3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253518" w:rsidRDefault="00253518" w:rsidP="00B456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253518" w:rsidRPr="00912A31" w:rsidTr="00B45650">
        <w:tc>
          <w:tcPr>
            <w:tcW w:w="824" w:type="dxa"/>
          </w:tcPr>
          <w:p w:rsidR="00253518" w:rsidRPr="00493EE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LFR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253518" w:rsidRPr="00493EE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10489591</w:t>
            </w:r>
          </w:p>
        </w:tc>
        <w:tc>
          <w:tcPr>
            <w:tcW w:w="2844" w:type="dxa"/>
          </w:tcPr>
          <w:p w:rsidR="00253518" w:rsidRPr="00493EE1" w:rsidRDefault="00253518" w:rsidP="00B4565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Master4/UEC3 Service </w:t>
            </w:r>
            <w:proofErr w:type="spellStart"/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inkl</w:t>
            </w:r>
            <w:proofErr w:type="spellEnd"/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Motor Service</w:t>
            </w:r>
          </w:p>
        </w:tc>
        <w:tc>
          <w:tcPr>
            <w:tcW w:w="1972" w:type="dxa"/>
            <w:vAlign w:val="center"/>
          </w:tcPr>
          <w:p w:rsidR="00253518" w:rsidRPr="00493EE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1" w:type="dxa"/>
            <w:vAlign w:val="center"/>
          </w:tcPr>
          <w:p w:rsidR="00253518" w:rsidRPr="00912A31" w:rsidRDefault="00253518" w:rsidP="00B4565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253518" w:rsidRDefault="00253518" w:rsidP="00B4565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6001D0" w:rsidRPr="00912A31" w:rsidTr="006001D0">
        <w:tc>
          <w:tcPr>
            <w:tcW w:w="824" w:type="dxa"/>
          </w:tcPr>
          <w:p w:rsidR="006001D0" w:rsidRPr="00493EE1" w:rsidRDefault="006001D0" w:rsidP="00FD762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LFR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001D0" w:rsidRPr="00493EE1" w:rsidRDefault="00253518" w:rsidP="00FD7621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0010300</w:t>
            </w:r>
          </w:p>
        </w:tc>
        <w:tc>
          <w:tcPr>
            <w:tcW w:w="2844" w:type="dxa"/>
          </w:tcPr>
          <w:p w:rsidR="006001D0" w:rsidRPr="00493EE1" w:rsidRDefault="00253518" w:rsidP="00FD76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Motor Service</w:t>
            </w:r>
          </w:p>
        </w:tc>
        <w:tc>
          <w:tcPr>
            <w:tcW w:w="1972" w:type="dxa"/>
            <w:vAlign w:val="center"/>
          </w:tcPr>
          <w:p w:rsidR="006001D0" w:rsidRPr="00493EE1" w:rsidRDefault="00253518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E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1" w:type="dxa"/>
            <w:vAlign w:val="center"/>
          </w:tcPr>
          <w:p w:rsidR="006001D0" w:rsidRPr="00912A31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6001D0" w:rsidTr="006001D0">
        <w:tc>
          <w:tcPr>
            <w:tcW w:w="824" w:type="dxa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A31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LWN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6001D0" w:rsidRPr="00A3488C" w:rsidRDefault="006001D0" w:rsidP="002D04F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844" w:type="dxa"/>
          </w:tcPr>
          <w:p w:rsidR="006001D0" w:rsidRPr="00A3488C" w:rsidRDefault="006001D0" w:rsidP="002D04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72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center"/>
          </w:tcPr>
          <w:p w:rsidR="006001D0" w:rsidRPr="00A3488C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6001D0" w:rsidRPr="006E47C8" w:rsidTr="006001D0">
        <w:tc>
          <w:tcPr>
            <w:tcW w:w="824" w:type="dxa"/>
          </w:tcPr>
          <w:p w:rsidR="006001D0" w:rsidRPr="00FA5509" w:rsidRDefault="006001D0" w:rsidP="00912A3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LMB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sz w:val="22"/>
                <w:szCs w:val="22"/>
              </w:rPr>
              <w:t>0010343</w:t>
            </w:r>
          </w:p>
        </w:tc>
        <w:tc>
          <w:tcPr>
            <w:tcW w:w="2844" w:type="dxa"/>
            <w:vAlign w:val="bottom"/>
          </w:tcPr>
          <w:p w:rsidR="006001D0" w:rsidRPr="00FA5509" w:rsidRDefault="006001D0" w:rsidP="007D51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  <w:t xml:space="preserve">Verlängerung 1 Jahr, </w:t>
            </w:r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  <w:t xml:space="preserve">Bis 10 </w:t>
            </w:r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  <w:lastRenderedPageBreak/>
              <w:t>Lizenzen</w:t>
            </w:r>
          </w:p>
        </w:tc>
        <w:tc>
          <w:tcPr>
            <w:tcW w:w="1972" w:type="dxa"/>
            <w:vAlign w:val="center"/>
          </w:tcPr>
          <w:p w:rsidR="006001D0" w:rsidRPr="00FA5509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335</w:t>
            </w:r>
          </w:p>
        </w:tc>
        <w:tc>
          <w:tcPr>
            <w:tcW w:w="1351" w:type="dxa"/>
            <w:vAlign w:val="center"/>
          </w:tcPr>
          <w:p w:rsidR="006001D0" w:rsidRPr="00FA5509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154.100 €</w:t>
            </w:r>
          </w:p>
        </w:tc>
      </w:tr>
      <w:tr w:rsidR="006001D0" w:rsidRPr="006E47C8" w:rsidTr="006001D0">
        <w:tc>
          <w:tcPr>
            <w:tcW w:w="824" w:type="dxa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LMB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sz w:val="22"/>
                <w:szCs w:val="22"/>
              </w:rPr>
              <w:t>0010344</w:t>
            </w:r>
          </w:p>
        </w:tc>
        <w:tc>
          <w:tcPr>
            <w:tcW w:w="2844" w:type="dxa"/>
            <w:vAlign w:val="bottom"/>
          </w:tcPr>
          <w:p w:rsidR="006001D0" w:rsidRPr="00FA5509" w:rsidRDefault="006001D0" w:rsidP="007D51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  <w:t xml:space="preserve">Verlängerung 1 Jahr, </w:t>
            </w:r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  <w:t>Ab 11 bis 25 Lizenzen</w:t>
            </w:r>
          </w:p>
        </w:tc>
        <w:tc>
          <w:tcPr>
            <w:tcW w:w="1972" w:type="dxa"/>
            <w:vAlign w:val="center"/>
          </w:tcPr>
          <w:p w:rsidR="006001D0" w:rsidRPr="00FA5509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51" w:type="dxa"/>
            <w:vAlign w:val="center"/>
          </w:tcPr>
          <w:p w:rsidR="006001D0" w:rsidRPr="00FA5509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346 €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54.322 €</w:t>
            </w:r>
          </w:p>
        </w:tc>
      </w:tr>
      <w:tr w:rsidR="006001D0" w:rsidRPr="007C32EA" w:rsidTr="006001D0">
        <w:tc>
          <w:tcPr>
            <w:tcW w:w="824" w:type="dxa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LMB</w:t>
            </w:r>
          </w:p>
        </w:tc>
        <w:tc>
          <w:tcPr>
            <w:tcW w:w="1434" w:type="dxa"/>
            <w:shd w:val="clear" w:color="auto" w:fill="auto"/>
            <w:vAlign w:val="bottom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sz w:val="22"/>
                <w:szCs w:val="22"/>
              </w:rPr>
              <w:t>0010345</w:t>
            </w:r>
          </w:p>
        </w:tc>
        <w:tc>
          <w:tcPr>
            <w:tcW w:w="2844" w:type="dxa"/>
            <w:vAlign w:val="bottom"/>
          </w:tcPr>
          <w:p w:rsidR="006001D0" w:rsidRPr="00FA5509" w:rsidRDefault="006001D0" w:rsidP="007D515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de-CH"/>
              </w:rPr>
              <w:t xml:space="preserve">Verlängerung 1 Jahr, </w:t>
            </w:r>
            <w:proofErr w:type="spellStart"/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Ab</w:t>
            </w:r>
            <w:proofErr w:type="spellEnd"/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26 </w:t>
            </w:r>
            <w:proofErr w:type="spellStart"/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Lizenzen</w:t>
            </w:r>
            <w:proofErr w:type="spellEnd"/>
          </w:p>
        </w:tc>
        <w:tc>
          <w:tcPr>
            <w:tcW w:w="1972" w:type="dxa"/>
            <w:vAlign w:val="center"/>
          </w:tcPr>
          <w:p w:rsidR="006001D0" w:rsidRPr="00FA5509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351" w:type="dxa"/>
            <w:vAlign w:val="center"/>
          </w:tcPr>
          <w:p w:rsidR="006001D0" w:rsidRPr="00FA5509" w:rsidRDefault="006001D0" w:rsidP="006001D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230 €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6001D0" w:rsidRDefault="006001D0" w:rsidP="006001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39.560 €</w:t>
            </w:r>
          </w:p>
        </w:tc>
      </w:tr>
      <w:tr w:rsidR="006001D0" w:rsidTr="006001D0">
        <w:tc>
          <w:tcPr>
            <w:tcW w:w="824" w:type="dxa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6001D0" w:rsidRPr="00FA5509" w:rsidRDefault="006001D0" w:rsidP="007D5153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44" w:type="dxa"/>
          </w:tcPr>
          <w:p w:rsidR="006001D0" w:rsidRPr="00FA5509" w:rsidRDefault="006001D0" w:rsidP="007D51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5509">
              <w:rPr>
                <w:rFonts w:asciiTheme="minorHAnsi" w:hAnsiTheme="minorHAnsi" w:cstheme="minorHAnsi"/>
                <w:b/>
                <w:sz w:val="22"/>
                <w:szCs w:val="22"/>
              </w:rPr>
              <w:t>Summen</w:t>
            </w:r>
          </w:p>
        </w:tc>
        <w:tc>
          <w:tcPr>
            <w:tcW w:w="1972" w:type="dxa"/>
            <w:vAlign w:val="center"/>
          </w:tcPr>
          <w:p w:rsidR="006001D0" w:rsidRPr="00D3206A" w:rsidRDefault="006001D0" w:rsidP="006001D0">
            <w:pPr>
              <w:jc w:val="righ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3206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818+LWN+LHB+LFR</w:t>
            </w:r>
          </w:p>
        </w:tc>
        <w:tc>
          <w:tcPr>
            <w:tcW w:w="1351" w:type="dxa"/>
            <w:vAlign w:val="center"/>
          </w:tcPr>
          <w:p w:rsidR="006001D0" w:rsidRPr="00D3206A" w:rsidRDefault="006001D0" w:rsidP="006001D0">
            <w:pPr>
              <w:jc w:val="righ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6001D0" w:rsidRPr="00D3206A" w:rsidRDefault="006001D0" w:rsidP="006001D0">
            <w:pPr>
              <w:jc w:val="righ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</w:tbl>
    <w:p w:rsidR="00524722" w:rsidRDefault="00524722" w:rsidP="00524722">
      <w:pPr>
        <w:rPr>
          <w:lang w:val="en-US"/>
        </w:rPr>
      </w:pPr>
    </w:p>
    <w:p w:rsidR="00862AFC" w:rsidRDefault="00862AFC" w:rsidP="009C032F"/>
    <w:p w:rsidR="00564DD2" w:rsidRDefault="00564DD2" w:rsidP="00384370"/>
    <w:sectPr w:rsidR="00564DD2" w:rsidSect="006C7448">
      <w:headerReference w:type="default" r:id="rId8"/>
      <w:footerReference w:type="default" r:id="rId9"/>
      <w:pgSz w:w="11906" w:h="16838"/>
      <w:pgMar w:top="1701" w:right="849" w:bottom="156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EB1" w:rsidRDefault="005D3EB1">
      <w:r>
        <w:separator/>
      </w:r>
    </w:p>
  </w:endnote>
  <w:endnote w:type="continuationSeparator" w:id="0">
    <w:p w:rsidR="005D3EB1" w:rsidRDefault="005D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ebherr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7B3" w:rsidRDefault="00A457B3">
    <w:pPr>
      <w:pStyle w:val="Header"/>
      <w:tabs>
        <w:tab w:val="clear" w:pos="9072"/>
        <w:tab w:val="right" w:pos="9639"/>
        <w:tab w:val="right" w:pos="14317"/>
      </w:tabs>
    </w:pPr>
    <w:r w:rsidRPr="00B2423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7914F0E" wp14:editId="3C92858F">
              <wp:simplePos x="0" y="0"/>
              <wp:positionH relativeFrom="column">
                <wp:posOffset>-76835</wp:posOffset>
              </wp:positionH>
              <wp:positionV relativeFrom="paragraph">
                <wp:posOffset>-59055</wp:posOffset>
              </wp:positionV>
              <wp:extent cx="62179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-4.65pt" to="483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Ec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" o:allowincell="f"/>
          </w:pict>
        </mc:Fallback>
      </mc:AlternateContent>
    </w:r>
    <w:fldSimple w:instr=" DOCPROPERTY  &quot;Erstellt von&quot;  \* MERGEFORMAT ">
      <w:r w:rsidRPr="00B24239">
        <w:t>Roman Wambacher</w:t>
      </w:r>
    </w:fldSimple>
    <w:r>
      <w:rPr>
        <w:rFonts w:ascii="Liebherr" w:hAnsi="Liebherr"/>
      </w:rPr>
      <w:tab/>
    </w:r>
    <w:r>
      <w:rPr>
        <w:rFonts w:ascii="Liebherr" w:hAnsi="Liebherr"/>
      </w:rPr>
      <w:tab/>
    </w:r>
    <w:r>
      <w:rPr>
        <w:snapToGrid w:val="0"/>
      </w:rPr>
      <w:t xml:space="preserve">Seite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493EE1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3EE1">
      <w:rPr>
        <w:rStyle w:val="PageNumber"/>
        <w:noProof/>
      </w:rPr>
      <w:t>4</w:t>
    </w:r>
    <w:r>
      <w:rPr>
        <w:rStyle w:val="PageNumber"/>
      </w:rPr>
      <w:fldChar w:fldCharType="end"/>
    </w:r>
  </w:p>
  <w:p w:rsidR="00A457B3" w:rsidRPr="00B3683E" w:rsidRDefault="00A457B3" w:rsidP="00404BF2">
    <w:pPr>
      <w:pStyle w:val="Header"/>
      <w:tabs>
        <w:tab w:val="clear" w:pos="9072"/>
        <w:tab w:val="right" w:pos="9639"/>
        <w:tab w:val="right" w:pos="14317"/>
      </w:tabs>
      <w:rPr>
        <w:lang w:val="de-DE"/>
      </w:rPr>
    </w:pPr>
    <w:r>
      <w:rPr>
        <w:snapToGrid w:val="0"/>
      </w:rPr>
      <w:t xml:space="preserve">Zuletzt gespeichert: </w:t>
    </w:r>
    <w:r>
      <w:rPr>
        <w:snapToGrid w:val="0"/>
      </w:rPr>
      <w:fldChar w:fldCharType="begin"/>
    </w:r>
    <w:r>
      <w:rPr>
        <w:snapToGrid w:val="0"/>
      </w:rPr>
      <w:instrText xml:space="preserve"> SAVEDATE  \@ "dd.MM.yyyy HH:mm"  \* MERGEFORMAT </w:instrText>
    </w:r>
    <w:r>
      <w:rPr>
        <w:snapToGrid w:val="0"/>
      </w:rPr>
      <w:fldChar w:fldCharType="separate"/>
    </w:r>
    <w:r w:rsidR="00253518">
      <w:rPr>
        <w:noProof/>
        <w:snapToGrid w:val="0"/>
      </w:rPr>
      <w:t>09.05.2012 13:43</w:t>
    </w:r>
    <w:r>
      <w:rPr>
        <w:snapToGrid w:val="0"/>
      </w:rPr>
      <w:fldChar w:fldCharType="end"/>
    </w:r>
    <w:r>
      <w:rPr>
        <w:snapToGrid w:val="0"/>
      </w:rPr>
      <w:tab/>
    </w:r>
    <w:r>
      <w:rPr>
        <w:snapToGrid w:val="0"/>
      </w:rPr>
      <w:tab/>
      <w:t xml:space="preserve">Version: </w:t>
    </w:r>
    <w:r>
      <w:rPr>
        <w:snapToGrid w:val="0"/>
      </w:rPr>
      <w:fldChar w:fldCharType="begin"/>
    </w:r>
    <w:r>
      <w:rPr>
        <w:snapToGrid w:val="0"/>
      </w:rPr>
      <w:instrText xml:space="preserve"> DOCPROPERTY  Version  \* MERGEFORMAT </w:instrText>
    </w:r>
    <w:r>
      <w:rPr>
        <w:snapToGrid w:val="0"/>
      </w:rPr>
      <w:fldChar w:fldCharType="separate"/>
    </w:r>
    <w:r>
      <w:rPr>
        <w:snapToGrid w:val="0"/>
      </w:rPr>
      <w:t>1.000</w:t>
    </w:r>
    <w:r>
      <w:rPr>
        <w:snapToGrid w:val="0"/>
      </w:rPr>
      <w:fldChar w:fldCharType="end"/>
    </w:r>
    <w:r w:rsidDel="00404BF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EB1" w:rsidRDefault="005D3EB1">
      <w:r>
        <w:separator/>
      </w:r>
    </w:p>
  </w:footnote>
  <w:footnote w:type="continuationSeparator" w:id="0">
    <w:p w:rsidR="005D3EB1" w:rsidRDefault="005D3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7B3" w:rsidRDefault="00A457B3">
    <w:pPr>
      <w:pStyle w:val="Header"/>
      <w:jc w:val="right"/>
      <w:rPr>
        <w:rFonts w:ascii="Liebherr" w:hAnsi="Liebherr"/>
        <w:sz w:val="18"/>
      </w:rPr>
    </w:pPr>
  </w:p>
  <w:p w:rsidR="00A457B3" w:rsidRDefault="00A457B3">
    <w:pPr>
      <w:pStyle w:val="Header"/>
      <w:jc w:val="right"/>
      <w:rPr>
        <w:rFonts w:ascii="Liebherr" w:hAnsi="Liebherr"/>
        <w:sz w:val="18"/>
      </w:rPr>
    </w:pPr>
  </w:p>
  <w:p w:rsidR="00A457B3" w:rsidRDefault="00A457B3">
    <w:pPr>
      <w:pStyle w:val="Header"/>
      <w:jc w:val="right"/>
      <w:rPr>
        <w:rFonts w:ascii="Liebherr" w:hAnsi="Liebherr"/>
        <w:sz w:val="18"/>
      </w:rPr>
    </w:pPr>
    <w:r>
      <w:rPr>
        <w:rFonts w:ascii="Liebherr" w:hAnsi="Liebherr"/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C2E1ECF" wp14:editId="0060AB1E">
              <wp:simplePos x="0" y="0"/>
              <wp:positionH relativeFrom="column">
                <wp:posOffset>-76835</wp:posOffset>
              </wp:positionH>
              <wp:positionV relativeFrom="paragraph">
                <wp:posOffset>218440</wp:posOffset>
              </wp:positionV>
              <wp:extent cx="62179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17.2pt" to="483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nw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Ls6dFD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" o:allowincell="f"/>
          </w:pict>
        </mc:Fallback>
      </mc:AlternateContent>
    </w:r>
    <w:r>
      <w:rPr>
        <w:rFonts w:ascii="Liebherr" w:hAnsi="Liebherr"/>
        <w:sz w:val="18"/>
      </w:rPr>
      <w:t>LIEBHERR ITM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B542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78A18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4C1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78D5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C026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38A1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0C00C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42C6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1E8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9CA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94D6E51"/>
    <w:multiLevelType w:val="multilevel"/>
    <w:tmpl w:val="3314D5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AF039D2"/>
    <w:multiLevelType w:val="multilevel"/>
    <w:tmpl w:val="47249F8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3">
    <w:nsid w:val="0C6A6668"/>
    <w:multiLevelType w:val="singleLevel"/>
    <w:tmpl w:val="F72632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19A16F2F"/>
    <w:multiLevelType w:val="multilevel"/>
    <w:tmpl w:val="1CD43C5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15">
    <w:nsid w:val="22E8500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>
    <w:nsid w:val="247F5758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CD6A4B"/>
    <w:multiLevelType w:val="multilevel"/>
    <w:tmpl w:val="122476E0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18">
    <w:nsid w:val="31E6062C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4D93598"/>
    <w:multiLevelType w:val="multilevel"/>
    <w:tmpl w:val="1CD43C5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0">
    <w:nsid w:val="368E28D7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1">
    <w:nsid w:val="386779D0"/>
    <w:multiLevelType w:val="multilevel"/>
    <w:tmpl w:val="740A3C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2">
    <w:nsid w:val="38B35B0B"/>
    <w:multiLevelType w:val="hybridMultilevel"/>
    <w:tmpl w:val="CD70DEB0"/>
    <w:lvl w:ilvl="0" w:tplc="E77634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46B6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A36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5E3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ED9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D201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342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EE3C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5AD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140F5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4">
    <w:nsid w:val="42737E8D"/>
    <w:multiLevelType w:val="hybridMultilevel"/>
    <w:tmpl w:val="8B12C6C0"/>
    <w:lvl w:ilvl="0" w:tplc="04ACA7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5442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C846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14E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44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E082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3AB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61A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0C6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5D40AD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42140C"/>
    <w:multiLevelType w:val="multilevel"/>
    <w:tmpl w:val="122476E0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7">
    <w:nsid w:val="4B5C5FC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45D414E"/>
    <w:multiLevelType w:val="multilevel"/>
    <w:tmpl w:val="FDE26A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caps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55986AA9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9A26015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1">
    <w:nsid w:val="5B8D0400"/>
    <w:multiLevelType w:val="multilevel"/>
    <w:tmpl w:val="E5A4647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32">
    <w:nsid w:val="64AE29D3"/>
    <w:multiLevelType w:val="multilevel"/>
    <w:tmpl w:val="2DAC6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8402AD1"/>
    <w:multiLevelType w:val="hybridMultilevel"/>
    <w:tmpl w:val="BBF433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2D02B3"/>
    <w:multiLevelType w:val="hybridMultilevel"/>
    <w:tmpl w:val="6C685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E207A9"/>
    <w:multiLevelType w:val="multilevel"/>
    <w:tmpl w:val="83085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caps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1E06258"/>
    <w:multiLevelType w:val="multilevel"/>
    <w:tmpl w:val="275A147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37">
    <w:nsid w:val="71EE0E2D"/>
    <w:multiLevelType w:val="hybridMultilevel"/>
    <w:tmpl w:val="FECEED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8340D9"/>
    <w:multiLevelType w:val="singleLevel"/>
    <w:tmpl w:val="F72632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">
    <w:nsid w:val="74BE63C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0">
    <w:nsid w:val="77C92551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1">
    <w:nsid w:val="78EC4CE4"/>
    <w:multiLevelType w:val="hybridMultilevel"/>
    <w:tmpl w:val="BD18B4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B7314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B153223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B217DC4"/>
    <w:multiLevelType w:val="multilevel"/>
    <w:tmpl w:val="740A3C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45">
    <w:nsid w:val="7C4773CC"/>
    <w:multiLevelType w:val="hybridMultilevel"/>
    <w:tmpl w:val="AC90A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5B2F8C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7">
    <w:nsid w:val="7E5D0D54"/>
    <w:multiLevelType w:val="multilevel"/>
    <w:tmpl w:val="E30E1C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8">
    <w:nsid w:val="7F650742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5"/>
  </w:num>
  <w:num w:numId="3">
    <w:abstractNumId w:val="25"/>
  </w:num>
  <w:num w:numId="4">
    <w:abstractNumId w:val="48"/>
  </w:num>
  <w:num w:numId="5">
    <w:abstractNumId w:val="18"/>
  </w:num>
  <w:num w:numId="6">
    <w:abstractNumId w:val="42"/>
  </w:num>
  <w:num w:numId="7">
    <w:abstractNumId w:val="40"/>
  </w:num>
  <w:num w:numId="8">
    <w:abstractNumId w:val="30"/>
  </w:num>
  <w:num w:numId="9">
    <w:abstractNumId w:val="23"/>
  </w:num>
  <w:num w:numId="10">
    <w:abstractNumId w:val="39"/>
  </w:num>
  <w:num w:numId="11">
    <w:abstractNumId w:val="46"/>
  </w:num>
  <w:num w:numId="12">
    <w:abstractNumId w:val="20"/>
  </w:num>
  <w:num w:numId="13">
    <w:abstractNumId w:val="43"/>
  </w:num>
  <w:num w:numId="14">
    <w:abstractNumId w:val="11"/>
  </w:num>
  <w:num w:numId="15">
    <w:abstractNumId w:val="24"/>
  </w:num>
  <w:num w:numId="16">
    <w:abstractNumId w:val="22"/>
  </w:num>
  <w:num w:numId="17">
    <w:abstractNumId w:val="19"/>
  </w:num>
  <w:num w:numId="18">
    <w:abstractNumId w:val="32"/>
  </w:num>
  <w:num w:numId="19">
    <w:abstractNumId w:val="33"/>
  </w:num>
  <w:num w:numId="20">
    <w:abstractNumId w:val="45"/>
  </w:num>
  <w:num w:numId="21">
    <w:abstractNumId w:val="9"/>
  </w:num>
  <w:num w:numId="22">
    <w:abstractNumId w:val="7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4"/>
  </w:num>
  <w:num w:numId="29">
    <w:abstractNumId w:val="5"/>
  </w:num>
  <w:num w:numId="30">
    <w:abstractNumId w:val="6"/>
  </w:num>
  <w:num w:numId="31">
    <w:abstractNumId w:val="47"/>
  </w:num>
  <w:num w:numId="32">
    <w:abstractNumId w:val="29"/>
  </w:num>
  <w:num w:numId="33">
    <w:abstractNumId w:val="16"/>
  </w:num>
  <w:num w:numId="34">
    <w:abstractNumId w:val="14"/>
  </w:num>
  <w:num w:numId="35">
    <w:abstractNumId w:val="28"/>
  </w:num>
  <w:num w:numId="36">
    <w:abstractNumId w:val="36"/>
  </w:num>
  <w:num w:numId="37">
    <w:abstractNumId w:val="17"/>
  </w:num>
  <w:num w:numId="38">
    <w:abstractNumId w:val="26"/>
  </w:num>
  <w:num w:numId="39">
    <w:abstractNumId w:val="21"/>
  </w:num>
  <w:num w:numId="40">
    <w:abstractNumId w:val="44"/>
  </w:num>
  <w:num w:numId="41">
    <w:abstractNumId w:val="12"/>
  </w:num>
  <w:num w:numId="42">
    <w:abstractNumId w:val="31"/>
  </w:num>
  <w:num w:numId="43">
    <w:abstractNumId w:val="35"/>
  </w:num>
  <w:num w:numId="44">
    <w:abstractNumId w:val="38"/>
  </w:num>
  <w:num w:numId="45">
    <w:abstractNumId w:val="41"/>
  </w:num>
  <w:num w:numId="4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7">
    <w:abstractNumId w:val="13"/>
  </w:num>
  <w:num w:numId="4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>
    <w:abstractNumId w:val="37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AT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D7"/>
    <w:rsid w:val="00003755"/>
    <w:rsid w:val="00003F49"/>
    <w:rsid w:val="0000424D"/>
    <w:rsid w:val="000043C6"/>
    <w:rsid w:val="0000517C"/>
    <w:rsid w:val="00006C41"/>
    <w:rsid w:val="00007E9E"/>
    <w:rsid w:val="00010B76"/>
    <w:rsid w:val="000138E9"/>
    <w:rsid w:val="00014712"/>
    <w:rsid w:val="00015997"/>
    <w:rsid w:val="00021894"/>
    <w:rsid w:val="0002199D"/>
    <w:rsid w:val="000248C3"/>
    <w:rsid w:val="00024970"/>
    <w:rsid w:val="000302F1"/>
    <w:rsid w:val="0003288C"/>
    <w:rsid w:val="00032EA1"/>
    <w:rsid w:val="00041E0C"/>
    <w:rsid w:val="000424EB"/>
    <w:rsid w:val="00042BA2"/>
    <w:rsid w:val="00044127"/>
    <w:rsid w:val="00045785"/>
    <w:rsid w:val="000471D2"/>
    <w:rsid w:val="00050A54"/>
    <w:rsid w:val="00051064"/>
    <w:rsid w:val="0005299D"/>
    <w:rsid w:val="0006169A"/>
    <w:rsid w:val="00061943"/>
    <w:rsid w:val="00062639"/>
    <w:rsid w:val="00063531"/>
    <w:rsid w:val="00065B37"/>
    <w:rsid w:val="00066432"/>
    <w:rsid w:val="00066BBD"/>
    <w:rsid w:val="000673C9"/>
    <w:rsid w:val="00067CB7"/>
    <w:rsid w:val="00071288"/>
    <w:rsid w:val="00071C44"/>
    <w:rsid w:val="00071CA9"/>
    <w:rsid w:val="00072F09"/>
    <w:rsid w:val="00073501"/>
    <w:rsid w:val="0007543D"/>
    <w:rsid w:val="000762AF"/>
    <w:rsid w:val="00077256"/>
    <w:rsid w:val="00077753"/>
    <w:rsid w:val="0008015B"/>
    <w:rsid w:val="0008228E"/>
    <w:rsid w:val="0008283C"/>
    <w:rsid w:val="00082B07"/>
    <w:rsid w:val="000854CF"/>
    <w:rsid w:val="00087A11"/>
    <w:rsid w:val="000908C5"/>
    <w:rsid w:val="00090C07"/>
    <w:rsid w:val="00090F24"/>
    <w:rsid w:val="00091C45"/>
    <w:rsid w:val="0009371E"/>
    <w:rsid w:val="00093BF8"/>
    <w:rsid w:val="000956CD"/>
    <w:rsid w:val="000957F5"/>
    <w:rsid w:val="00097112"/>
    <w:rsid w:val="000A1C7F"/>
    <w:rsid w:val="000A32DA"/>
    <w:rsid w:val="000A5751"/>
    <w:rsid w:val="000A6508"/>
    <w:rsid w:val="000A74E0"/>
    <w:rsid w:val="000A7D89"/>
    <w:rsid w:val="000A7E96"/>
    <w:rsid w:val="000B2160"/>
    <w:rsid w:val="000B36AB"/>
    <w:rsid w:val="000B4FFD"/>
    <w:rsid w:val="000B696A"/>
    <w:rsid w:val="000B7177"/>
    <w:rsid w:val="000C5C28"/>
    <w:rsid w:val="000C710C"/>
    <w:rsid w:val="000C7576"/>
    <w:rsid w:val="000C7EFF"/>
    <w:rsid w:val="000D055A"/>
    <w:rsid w:val="000D3AE3"/>
    <w:rsid w:val="000D60D9"/>
    <w:rsid w:val="000E0DE2"/>
    <w:rsid w:val="000E6E08"/>
    <w:rsid w:val="000E7A41"/>
    <w:rsid w:val="000F31FA"/>
    <w:rsid w:val="000F39C9"/>
    <w:rsid w:val="000F3C02"/>
    <w:rsid w:val="000F3CE8"/>
    <w:rsid w:val="000F4FC4"/>
    <w:rsid w:val="000F63F4"/>
    <w:rsid w:val="000F6720"/>
    <w:rsid w:val="000F726E"/>
    <w:rsid w:val="00104BAF"/>
    <w:rsid w:val="00112A8B"/>
    <w:rsid w:val="00112D79"/>
    <w:rsid w:val="001136FC"/>
    <w:rsid w:val="00115CC0"/>
    <w:rsid w:val="00115DF0"/>
    <w:rsid w:val="001160DA"/>
    <w:rsid w:val="00116B0E"/>
    <w:rsid w:val="00121938"/>
    <w:rsid w:val="00126422"/>
    <w:rsid w:val="00127990"/>
    <w:rsid w:val="00127995"/>
    <w:rsid w:val="001312D6"/>
    <w:rsid w:val="00131978"/>
    <w:rsid w:val="00131A42"/>
    <w:rsid w:val="00134216"/>
    <w:rsid w:val="00135F51"/>
    <w:rsid w:val="001364CF"/>
    <w:rsid w:val="00137F62"/>
    <w:rsid w:val="00140B5A"/>
    <w:rsid w:val="00141C20"/>
    <w:rsid w:val="00145E50"/>
    <w:rsid w:val="001474B9"/>
    <w:rsid w:val="00152AB3"/>
    <w:rsid w:val="00153E61"/>
    <w:rsid w:val="0015404C"/>
    <w:rsid w:val="001556BE"/>
    <w:rsid w:val="00161B51"/>
    <w:rsid w:val="001620D7"/>
    <w:rsid w:val="001652C1"/>
    <w:rsid w:val="0016604B"/>
    <w:rsid w:val="001663B3"/>
    <w:rsid w:val="001671B4"/>
    <w:rsid w:val="0017059C"/>
    <w:rsid w:val="00170A40"/>
    <w:rsid w:val="00170B63"/>
    <w:rsid w:val="00170B9C"/>
    <w:rsid w:val="00174998"/>
    <w:rsid w:val="0017499F"/>
    <w:rsid w:val="00176D7E"/>
    <w:rsid w:val="00176EAF"/>
    <w:rsid w:val="001774B8"/>
    <w:rsid w:val="00180B31"/>
    <w:rsid w:val="00181FE8"/>
    <w:rsid w:val="00182C97"/>
    <w:rsid w:val="00187141"/>
    <w:rsid w:val="00187C62"/>
    <w:rsid w:val="00190599"/>
    <w:rsid w:val="001928E8"/>
    <w:rsid w:val="001939FF"/>
    <w:rsid w:val="001A44AE"/>
    <w:rsid w:val="001A5117"/>
    <w:rsid w:val="001A7116"/>
    <w:rsid w:val="001B04B7"/>
    <w:rsid w:val="001B374B"/>
    <w:rsid w:val="001C0AB5"/>
    <w:rsid w:val="001C49C0"/>
    <w:rsid w:val="001D387C"/>
    <w:rsid w:val="001D39C1"/>
    <w:rsid w:val="001D39D4"/>
    <w:rsid w:val="001D499D"/>
    <w:rsid w:val="001D64FD"/>
    <w:rsid w:val="001D7C82"/>
    <w:rsid w:val="001E1A16"/>
    <w:rsid w:val="001E6DFA"/>
    <w:rsid w:val="001F39A2"/>
    <w:rsid w:val="001F495C"/>
    <w:rsid w:val="001F49F0"/>
    <w:rsid w:val="001F516C"/>
    <w:rsid w:val="0020009C"/>
    <w:rsid w:val="0020266F"/>
    <w:rsid w:val="002038D5"/>
    <w:rsid w:val="002070A8"/>
    <w:rsid w:val="00207750"/>
    <w:rsid w:val="002135F3"/>
    <w:rsid w:val="002146CD"/>
    <w:rsid w:val="00214F10"/>
    <w:rsid w:val="00217605"/>
    <w:rsid w:val="002215DE"/>
    <w:rsid w:val="00222B6F"/>
    <w:rsid w:val="0022310E"/>
    <w:rsid w:val="00223E63"/>
    <w:rsid w:val="00226AE7"/>
    <w:rsid w:val="002278CF"/>
    <w:rsid w:val="00232374"/>
    <w:rsid w:val="00234AA7"/>
    <w:rsid w:val="002369E5"/>
    <w:rsid w:val="00237117"/>
    <w:rsid w:val="002407C5"/>
    <w:rsid w:val="00240FD3"/>
    <w:rsid w:val="00241A36"/>
    <w:rsid w:val="002428A9"/>
    <w:rsid w:val="00242D10"/>
    <w:rsid w:val="0024662B"/>
    <w:rsid w:val="002468A5"/>
    <w:rsid w:val="0024718F"/>
    <w:rsid w:val="002478DD"/>
    <w:rsid w:val="00253518"/>
    <w:rsid w:val="00253C05"/>
    <w:rsid w:val="00254BF6"/>
    <w:rsid w:val="00261ADD"/>
    <w:rsid w:val="0026231D"/>
    <w:rsid w:val="00263EE7"/>
    <w:rsid w:val="002669D6"/>
    <w:rsid w:val="00267B2C"/>
    <w:rsid w:val="002755D4"/>
    <w:rsid w:val="00275ABA"/>
    <w:rsid w:val="00275EE1"/>
    <w:rsid w:val="00277819"/>
    <w:rsid w:val="0028010B"/>
    <w:rsid w:val="00281C4A"/>
    <w:rsid w:val="0028204C"/>
    <w:rsid w:val="00282967"/>
    <w:rsid w:val="00285C29"/>
    <w:rsid w:val="00287553"/>
    <w:rsid w:val="0029720C"/>
    <w:rsid w:val="0029796B"/>
    <w:rsid w:val="00297C7E"/>
    <w:rsid w:val="002A00A5"/>
    <w:rsid w:val="002A1428"/>
    <w:rsid w:val="002A235C"/>
    <w:rsid w:val="002A713F"/>
    <w:rsid w:val="002B109A"/>
    <w:rsid w:val="002B1A0C"/>
    <w:rsid w:val="002B43E3"/>
    <w:rsid w:val="002C1A5D"/>
    <w:rsid w:val="002C1D94"/>
    <w:rsid w:val="002C22CC"/>
    <w:rsid w:val="002C40F0"/>
    <w:rsid w:val="002D00FD"/>
    <w:rsid w:val="002D04F8"/>
    <w:rsid w:val="002D2930"/>
    <w:rsid w:val="002D4684"/>
    <w:rsid w:val="002D471E"/>
    <w:rsid w:val="002D7564"/>
    <w:rsid w:val="002E0EDC"/>
    <w:rsid w:val="002E1084"/>
    <w:rsid w:val="002E1437"/>
    <w:rsid w:val="002E5F3F"/>
    <w:rsid w:val="002E6E1A"/>
    <w:rsid w:val="002E77C7"/>
    <w:rsid w:val="002F5C1E"/>
    <w:rsid w:val="002F5CC8"/>
    <w:rsid w:val="002F66BB"/>
    <w:rsid w:val="003022AB"/>
    <w:rsid w:val="003104C8"/>
    <w:rsid w:val="0031180E"/>
    <w:rsid w:val="00314864"/>
    <w:rsid w:val="003158C1"/>
    <w:rsid w:val="0031716B"/>
    <w:rsid w:val="00317562"/>
    <w:rsid w:val="003200E0"/>
    <w:rsid w:val="00321031"/>
    <w:rsid w:val="00322A5D"/>
    <w:rsid w:val="00322E4D"/>
    <w:rsid w:val="00326A21"/>
    <w:rsid w:val="00331FB1"/>
    <w:rsid w:val="00334292"/>
    <w:rsid w:val="0033497A"/>
    <w:rsid w:val="00343F20"/>
    <w:rsid w:val="00345667"/>
    <w:rsid w:val="00345EEF"/>
    <w:rsid w:val="00350F53"/>
    <w:rsid w:val="00352B91"/>
    <w:rsid w:val="003551BC"/>
    <w:rsid w:val="0036031A"/>
    <w:rsid w:val="00361C3B"/>
    <w:rsid w:val="00365EE7"/>
    <w:rsid w:val="00367E1D"/>
    <w:rsid w:val="00367FBF"/>
    <w:rsid w:val="00371134"/>
    <w:rsid w:val="003764BE"/>
    <w:rsid w:val="00376F5E"/>
    <w:rsid w:val="003813EC"/>
    <w:rsid w:val="003828EF"/>
    <w:rsid w:val="00383920"/>
    <w:rsid w:val="003840C4"/>
    <w:rsid w:val="00384370"/>
    <w:rsid w:val="00384987"/>
    <w:rsid w:val="00384AE8"/>
    <w:rsid w:val="00386057"/>
    <w:rsid w:val="003861C0"/>
    <w:rsid w:val="00390525"/>
    <w:rsid w:val="00390C4C"/>
    <w:rsid w:val="003913CD"/>
    <w:rsid w:val="00392457"/>
    <w:rsid w:val="003927E7"/>
    <w:rsid w:val="00394A68"/>
    <w:rsid w:val="0039612D"/>
    <w:rsid w:val="003962CB"/>
    <w:rsid w:val="00397A61"/>
    <w:rsid w:val="003A271A"/>
    <w:rsid w:val="003A34BD"/>
    <w:rsid w:val="003A3B8E"/>
    <w:rsid w:val="003A5B30"/>
    <w:rsid w:val="003A69B8"/>
    <w:rsid w:val="003A711A"/>
    <w:rsid w:val="003A7D45"/>
    <w:rsid w:val="003B09A5"/>
    <w:rsid w:val="003B6144"/>
    <w:rsid w:val="003B64BD"/>
    <w:rsid w:val="003B6A80"/>
    <w:rsid w:val="003B7DA3"/>
    <w:rsid w:val="003B7E8B"/>
    <w:rsid w:val="003C1031"/>
    <w:rsid w:val="003C1806"/>
    <w:rsid w:val="003C514B"/>
    <w:rsid w:val="003C5D0C"/>
    <w:rsid w:val="003C632E"/>
    <w:rsid w:val="003D37F3"/>
    <w:rsid w:val="003D7A6B"/>
    <w:rsid w:val="003E3338"/>
    <w:rsid w:val="003E5468"/>
    <w:rsid w:val="003F04DC"/>
    <w:rsid w:val="003F2638"/>
    <w:rsid w:val="003F2682"/>
    <w:rsid w:val="003F36B2"/>
    <w:rsid w:val="004023E2"/>
    <w:rsid w:val="0040283A"/>
    <w:rsid w:val="00403044"/>
    <w:rsid w:val="004037C2"/>
    <w:rsid w:val="00403FDA"/>
    <w:rsid w:val="00404BF2"/>
    <w:rsid w:val="00406FB7"/>
    <w:rsid w:val="004071E3"/>
    <w:rsid w:val="0041377D"/>
    <w:rsid w:val="004154C9"/>
    <w:rsid w:val="00416493"/>
    <w:rsid w:val="0041682C"/>
    <w:rsid w:val="0041711A"/>
    <w:rsid w:val="004202CB"/>
    <w:rsid w:val="004219B1"/>
    <w:rsid w:val="00422F8A"/>
    <w:rsid w:val="00425448"/>
    <w:rsid w:val="00427D93"/>
    <w:rsid w:val="004310EC"/>
    <w:rsid w:val="004336F8"/>
    <w:rsid w:val="00437139"/>
    <w:rsid w:val="004432E4"/>
    <w:rsid w:val="004467E9"/>
    <w:rsid w:val="0045127B"/>
    <w:rsid w:val="0045171C"/>
    <w:rsid w:val="004539E3"/>
    <w:rsid w:val="00460916"/>
    <w:rsid w:val="00462D8A"/>
    <w:rsid w:val="00462DDA"/>
    <w:rsid w:val="004677EC"/>
    <w:rsid w:val="00471780"/>
    <w:rsid w:val="00475325"/>
    <w:rsid w:val="00475F9C"/>
    <w:rsid w:val="0047789F"/>
    <w:rsid w:val="004778AE"/>
    <w:rsid w:val="004810EF"/>
    <w:rsid w:val="0048437E"/>
    <w:rsid w:val="00485D1B"/>
    <w:rsid w:val="0048609E"/>
    <w:rsid w:val="004865C8"/>
    <w:rsid w:val="00486B39"/>
    <w:rsid w:val="004876BF"/>
    <w:rsid w:val="00493EE1"/>
    <w:rsid w:val="00495301"/>
    <w:rsid w:val="004A0C22"/>
    <w:rsid w:val="004A1E06"/>
    <w:rsid w:val="004A3569"/>
    <w:rsid w:val="004A4069"/>
    <w:rsid w:val="004A4102"/>
    <w:rsid w:val="004A5665"/>
    <w:rsid w:val="004A65E9"/>
    <w:rsid w:val="004A6B80"/>
    <w:rsid w:val="004A728D"/>
    <w:rsid w:val="004B2E5D"/>
    <w:rsid w:val="004B41B8"/>
    <w:rsid w:val="004B649A"/>
    <w:rsid w:val="004B6EE1"/>
    <w:rsid w:val="004C0899"/>
    <w:rsid w:val="004C1C85"/>
    <w:rsid w:val="004C1E85"/>
    <w:rsid w:val="004C3D15"/>
    <w:rsid w:val="004C4428"/>
    <w:rsid w:val="004C463A"/>
    <w:rsid w:val="004C5A30"/>
    <w:rsid w:val="004C6295"/>
    <w:rsid w:val="004D01E2"/>
    <w:rsid w:val="004D04B8"/>
    <w:rsid w:val="004D0C1F"/>
    <w:rsid w:val="004D2C4A"/>
    <w:rsid w:val="004D7CCD"/>
    <w:rsid w:val="004E2A37"/>
    <w:rsid w:val="004E305A"/>
    <w:rsid w:val="004E35BE"/>
    <w:rsid w:val="004E3642"/>
    <w:rsid w:val="004E3793"/>
    <w:rsid w:val="004E5B10"/>
    <w:rsid w:val="004F50D7"/>
    <w:rsid w:val="004F7B65"/>
    <w:rsid w:val="00503C90"/>
    <w:rsid w:val="00504EDB"/>
    <w:rsid w:val="00506EBE"/>
    <w:rsid w:val="0050732D"/>
    <w:rsid w:val="0051027F"/>
    <w:rsid w:val="00510B2A"/>
    <w:rsid w:val="005114EF"/>
    <w:rsid w:val="0051298C"/>
    <w:rsid w:val="005130ED"/>
    <w:rsid w:val="005173DC"/>
    <w:rsid w:val="005174A2"/>
    <w:rsid w:val="0052078A"/>
    <w:rsid w:val="00522E62"/>
    <w:rsid w:val="00524722"/>
    <w:rsid w:val="00530F0C"/>
    <w:rsid w:val="0053640C"/>
    <w:rsid w:val="005367AF"/>
    <w:rsid w:val="00536AE7"/>
    <w:rsid w:val="00540797"/>
    <w:rsid w:val="00541E23"/>
    <w:rsid w:val="00542A52"/>
    <w:rsid w:val="00542BCE"/>
    <w:rsid w:val="00544BFF"/>
    <w:rsid w:val="0054521C"/>
    <w:rsid w:val="005469B1"/>
    <w:rsid w:val="00547CBE"/>
    <w:rsid w:val="00552219"/>
    <w:rsid w:val="00553802"/>
    <w:rsid w:val="00554058"/>
    <w:rsid w:val="00555D38"/>
    <w:rsid w:val="005565B5"/>
    <w:rsid w:val="00560396"/>
    <w:rsid w:val="005618C9"/>
    <w:rsid w:val="00564DD2"/>
    <w:rsid w:val="00571485"/>
    <w:rsid w:val="005716FD"/>
    <w:rsid w:val="00574198"/>
    <w:rsid w:val="00575EAA"/>
    <w:rsid w:val="00577F2D"/>
    <w:rsid w:val="00580EFC"/>
    <w:rsid w:val="00582F24"/>
    <w:rsid w:val="0059012E"/>
    <w:rsid w:val="00590C85"/>
    <w:rsid w:val="00590F12"/>
    <w:rsid w:val="00592C09"/>
    <w:rsid w:val="00595417"/>
    <w:rsid w:val="005A0797"/>
    <w:rsid w:val="005A2D74"/>
    <w:rsid w:val="005A5DC0"/>
    <w:rsid w:val="005A644A"/>
    <w:rsid w:val="005B2E87"/>
    <w:rsid w:val="005B2EA9"/>
    <w:rsid w:val="005B6E07"/>
    <w:rsid w:val="005B76F1"/>
    <w:rsid w:val="005C19FA"/>
    <w:rsid w:val="005C5224"/>
    <w:rsid w:val="005C72A4"/>
    <w:rsid w:val="005D0570"/>
    <w:rsid w:val="005D23D8"/>
    <w:rsid w:val="005D3A4A"/>
    <w:rsid w:val="005D3EB1"/>
    <w:rsid w:val="005D4683"/>
    <w:rsid w:val="005D5E60"/>
    <w:rsid w:val="005D6E58"/>
    <w:rsid w:val="005D74C7"/>
    <w:rsid w:val="005E2243"/>
    <w:rsid w:val="005E30FC"/>
    <w:rsid w:val="005E33A1"/>
    <w:rsid w:val="005E4231"/>
    <w:rsid w:val="005E6007"/>
    <w:rsid w:val="005E645E"/>
    <w:rsid w:val="005E64B3"/>
    <w:rsid w:val="005E6B49"/>
    <w:rsid w:val="005E6B56"/>
    <w:rsid w:val="005E6FA4"/>
    <w:rsid w:val="005F1F86"/>
    <w:rsid w:val="005F5387"/>
    <w:rsid w:val="005F6213"/>
    <w:rsid w:val="006001D0"/>
    <w:rsid w:val="006039B4"/>
    <w:rsid w:val="00605548"/>
    <w:rsid w:val="00605E7F"/>
    <w:rsid w:val="00606795"/>
    <w:rsid w:val="00607085"/>
    <w:rsid w:val="006159BE"/>
    <w:rsid w:val="00622811"/>
    <w:rsid w:val="00625163"/>
    <w:rsid w:val="00625DD7"/>
    <w:rsid w:val="00627AEA"/>
    <w:rsid w:val="006300E8"/>
    <w:rsid w:val="00630845"/>
    <w:rsid w:val="00632DF5"/>
    <w:rsid w:val="00635B7F"/>
    <w:rsid w:val="00637182"/>
    <w:rsid w:val="006405E5"/>
    <w:rsid w:val="00642769"/>
    <w:rsid w:val="006439EE"/>
    <w:rsid w:val="00644EDF"/>
    <w:rsid w:val="006472EA"/>
    <w:rsid w:val="006478A0"/>
    <w:rsid w:val="00651558"/>
    <w:rsid w:val="00651A6C"/>
    <w:rsid w:val="006522D1"/>
    <w:rsid w:val="00654737"/>
    <w:rsid w:val="00657222"/>
    <w:rsid w:val="00657613"/>
    <w:rsid w:val="00657681"/>
    <w:rsid w:val="0066307F"/>
    <w:rsid w:val="0066495B"/>
    <w:rsid w:val="006675F7"/>
    <w:rsid w:val="00667FAB"/>
    <w:rsid w:val="00670CE3"/>
    <w:rsid w:val="00675F92"/>
    <w:rsid w:val="00676796"/>
    <w:rsid w:val="006769D7"/>
    <w:rsid w:val="00676EB2"/>
    <w:rsid w:val="0068085B"/>
    <w:rsid w:val="00681484"/>
    <w:rsid w:val="00684B59"/>
    <w:rsid w:val="00685B6C"/>
    <w:rsid w:val="00687E2B"/>
    <w:rsid w:val="0069051B"/>
    <w:rsid w:val="00693984"/>
    <w:rsid w:val="00693CD8"/>
    <w:rsid w:val="006A10B9"/>
    <w:rsid w:val="006A695A"/>
    <w:rsid w:val="006B018A"/>
    <w:rsid w:val="006B2DB0"/>
    <w:rsid w:val="006B65D0"/>
    <w:rsid w:val="006B7175"/>
    <w:rsid w:val="006B780A"/>
    <w:rsid w:val="006C2FEB"/>
    <w:rsid w:val="006C4E5A"/>
    <w:rsid w:val="006C7426"/>
    <w:rsid w:val="006C7448"/>
    <w:rsid w:val="006C7706"/>
    <w:rsid w:val="006D13F6"/>
    <w:rsid w:val="006D1754"/>
    <w:rsid w:val="006D3764"/>
    <w:rsid w:val="006D74F0"/>
    <w:rsid w:val="006E01D4"/>
    <w:rsid w:val="006E25F5"/>
    <w:rsid w:val="006E3EE1"/>
    <w:rsid w:val="006E47C8"/>
    <w:rsid w:val="006E4B75"/>
    <w:rsid w:val="006E5A95"/>
    <w:rsid w:val="006F3B42"/>
    <w:rsid w:val="006F5C06"/>
    <w:rsid w:val="006F6FE2"/>
    <w:rsid w:val="006F7011"/>
    <w:rsid w:val="00700A46"/>
    <w:rsid w:val="007016BD"/>
    <w:rsid w:val="007024D5"/>
    <w:rsid w:val="0070414B"/>
    <w:rsid w:val="00704992"/>
    <w:rsid w:val="0070536F"/>
    <w:rsid w:val="0071100A"/>
    <w:rsid w:val="00715205"/>
    <w:rsid w:val="00717647"/>
    <w:rsid w:val="00717DB8"/>
    <w:rsid w:val="00720545"/>
    <w:rsid w:val="007219F2"/>
    <w:rsid w:val="00722EE6"/>
    <w:rsid w:val="007231B2"/>
    <w:rsid w:val="0072676C"/>
    <w:rsid w:val="00727814"/>
    <w:rsid w:val="00727AD5"/>
    <w:rsid w:val="00727C79"/>
    <w:rsid w:val="00730E44"/>
    <w:rsid w:val="007318A3"/>
    <w:rsid w:val="00731922"/>
    <w:rsid w:val="0073704A"/>
    <w:rsid w:val="0073777E"/>
    <w:rsid w:val="007410FC"/>
    <w:rsid w:val="00744995"/>
    <w:rsid w:val="00745951"/>
    <w:rsid w:val="00745F4E"/>
    <w:rsid w:val="007475E3"/>
    <w:rsid w:val="0075415A"/>
    <w:rsid w:val="007543B4"/>
    <w:rsid w:val="00754F52"/>
    <w:rsid w:val="00755EC1"/>
    <w:rsid w:val="00757124"/>
    <w:rsid w:val="00757255"/>
    <w:rsid w:val="00757857"/>
    <w:rsid w:val="007604DD"/>
    <w:rsid w:val="00763653"/>
    <w:rsid w:val="0076558E"/>
    <w:rsid w:val="0076673A"/>
    <w:rsid w:val="007717FE"/>
    <w:rsid w:val="0077232B"/>
    <w:rsid w:val="007738A8"/>
    <w:rsid w:val="007749D1"/>
    <w:rsid w:val="00775D39"/>
    <w:rsid w:val="00781ECA"/>
    <w:rsid w:val="007853A8"/>
    <w:rsid w:val="0079122A"/>
    <w:rsid w:val="00794336"/>
    <w:rsid w:val="00795640"/>
    <w:rsid w:val="007A2027"/>
    <w:rsid w:val="007A2223"/>
    <w:rsid w:val="007A2DBC"/>
    <w:rsid w:val="007A3DB0"/>
    <w:rsid w:val="007A55CC"/>
    <w:rsid w:val="007A642D"/>
    <w:rsid w:val="007A6C25"/>
    <w:rsid w:val="007A7656"/>
    <w:rsid w:val="007B0EF0"/>
    <w:rsid w:val="007B4C5B"/>
    <w:rsid w:val="007B5000"/>
    <w:rsid w:val="007B5EBB"/>
    <w:rsid w:val="007C056B"/>
    <w:rsid w:val="007C32EA"/>
    <w:rsid w:val="007C4586"/>
    <w:rsid w:val="007C5963"/>
    <w:rsid w:val="007C5CCB"/>
    <w:rsid w:val="007C6CF3"/>
    <w:rsid w:val="007D0E7B"/>
    <w:rsid w:val="007D1813"/>
    <w:rsid w:val="007D2008"/>
    <w:rsid w:val="007D2864"/>
    <w:rsid w:val="007D5153"/>
    <w:rsid w:val="007E2D6C"/>
    <w:rsid w:val="007E3A35"/>
    <w:rsid w:val="007E47B3"/>
    <w:rsid w:val="007E580C"/>
    <w:rsid w:val="007F2615"/>
    <w:rsid w:val="007F2716"/>
    <w:rsid w:val="007F41A8"/>
    <w:rsid w:val="007F7728"/>
    <w:rsid w:val="007F7760"/>
    <w:rsid w:val="00800D9D"/>
    <w:rsid w:val="00801273"/>
    <w:rsid w:val="008070C5"/>
    <w:rsid w:val="00807E2A"/>
    <w:rsid w:val="00813A4B"/>
    <w:rsid w:val="00824B56"/>
    <w:rsid w:val="008315BB"/>
    <w:rsid w:val="008351CA"/>
    <w:rsid w:val="00835320"/>
    <w:rsid w:val="00841C4E"/>
    <w:rsid w:val="00842776"/>
    <w:rsid w:val="00845D28"/>
    <w:rsid w:val="008474BA"/>
    <w:rsid w:val="00847E91"/>
    <w:rsid w:val="00851A82"/>
    <w:rsid w:val="00852255"/>
    <w:rsid w:val="00852A89"/>
    <w:rsid w:val="00852C8C"/>
    <w:rsid w:val="00854956"/>
    <w:rsid w:val="00855D8B"/>
    <w:rsid w:val="00860138"/>
    <w:rsid w:val="00860CEB"/>
    <w:rsid w:val="0086232F"/>
    <w:rsid w:val="00862AFC"/>
    <w:rsid w:val="00863B71"/>
    <w:rsid w:val="0086494A"/>
    <w:rsid w:val="008650FB"/>
    <w:rsid w:val="008714A8"/>
    <w:rsid w:val="008733FF"/>
    <w:rsid w:val="00877CE1"/>
    <w:rsid w:val="00881127"/>
    <w:rsid w:val="00884619"/>
    <w:rsid w:val="00885803"/>
    <w:rsid w:val="00886A46"/>
    <w:rsid w:val="00891A03"/>
    <w:rsid w:val="008934E0"/>
    <w:rsid w:val="00893541"/>
    <w:rsid w:val="008938D3"/>
    <w:rsid w:val="00894AE1"/>
    <w:rsid w:val="00895F01"/>
    <w:rsid w:val="008A553E"/>
    <w:rsid w:val="008A719B"/>
    <w:rsid w:val="008A7927"/>
    <w:rsid w:val="008B55C4"/>
    <w:rsid w:val="008B6BAF"/>
    <w:rsid w:val="008B6F6E"/>
    <w:rsid w:val="008C1C28"/>
    <w:rsid w:val="008C2620"/>
    <w:rsid w:val="008C5892"/>
    <w:rsid w:val="008C7BEF"/>
    <w:rsid w:val="008D0282"/>
    <w:rsid w:val="008D1380"/>
    <w:rsid w:val="008D3967"/>
    <w:rsid w:val="008D3C31"/>
    <w:rsid w:val="008D60F7"/>
    <w:rsid w:val="008D6123"/>
    <w:rsid w:val="008D78EF"/>
    <w:rsid w:val="008E0D4C"/>
    <w:rsid w:val="008E1180"/>
    <w:rsid w:val="008E17A5"/>
    <w:rsid w:val="008E45E8"/>
    <w:rsid w:val="008F0499"/>
    <w:rsid w:val="008F4588"/>
    <w:rsid w:val="008F4A53"/>
    <w:rsid w:val="008F67A3"/>
    <w:rsid w:val="008F7A98"/>
    <w:rsid w:val="00900125"/>
    <w:rsid w:val="009012D4"/>
    <w:rsid w:val="00902704"/>
    <w:rsid w:val="00903F11"/>
    <w:rsid w:val="009047F3"/>
    <w:rsid w:val="00906384"/>
    <w:rsid w:val="00906777"/>
    <w:rsid w:val="0090733C"/>
    <w:rsid w:val="009078E3"/>
    <w:rsid w:val="009124A1"/>
    <w:rsid w:val="00912892"/>
    <w:rsid w:val="00912A31"/>
    <w:rsid w:val="0091412A"/>
    <w:rsid w:val="009163B5"/>
    <w:rsid w:val="009218D4"/>
    <w:rsid w:val="00922CB3"/>
    <w:rsid w:val="009235B0"/>
    <w:rsid w:val="00924E26"/>
    <w:rsid w:val="00925850"/>
    <w:rsid w:val="00926CA2"/>
    <w:rsid w:val="00933D33"/>
    <w:rsid w:val="0094181D"/>
    <w:rsid w:val="009447A9"/>
    <w:rsid w:val="00950273"/>
    <w:rsid w:val="009515B4"/>
    <w:rsid w:val="00956310"/>
    <w:rsid w:val="009609E8"/>
    <w:rsid w:val="009610DF"/>
    <w:rsid w:val="0096465A"/>
    <w:rsid w:val="00966001"/>
    <w:rsid w:val="00966377"/>
    <w:rsid w:val="0096730A"/>
    <w:rsid w:val="009674CE"/>
    <w:rsid w:val="00971A87"/>
    <w:rsid w:val="009738D7"/>
    <w:rsid w:val="0097392A"/>
    <w:rsid w:val="00975141"/>
    <w:rsid w:val="00975CCD"/>
    <w:rsid w:val="009761A4"/>
    <w:rsid w:val="00977680"/>
    <w:rsid w:val="0098034E"/>
    <w:rsid w:val="00983D3A"/>
    <w:rsid w:val="00986520"/>
    <w:rsid w:val="009867A7"/>
    <w:rsid w:val="009875D2"/>
    <w:rsid w:val="00987730"/>
    <w:rsid w:val="00990E3F"/>
    <w:rsid w:val="00991973"/>
    <w:rsid w:val="00991A4F"/>
    <w:rsid w:val="00992A9E"/>
    <w:rsid w:val="009945CD"/>
    <w:rsid w:val="00994A30"/>
    <w:rsid w:val="00996F18"/>
    <w:rsid w:val="009A12E5"/>
    <w:rsid w:val="009A1DF0"/>
    <w:rsid w:val="009A2FE8"/>
    <w:rsid w:val="009A34B3"/>
    <w:rsid w:val="009A7DB1"/>
    <w:rsid w:val="009B3CE9"/>
    <w:rsid w:val="009B4942"/>
    <w:rsid w:val="009B582E"/>
    <w:rsid w:val="009C032F"/>
    <w:rsid w:val="009C1C3A"/>
    <w:rsid w:val="009C5192"/>
    <w:rsid w:val="009C640F"/>
    <w:rsid w:val="009D1C64"/>
    <w:rsid w:val="009D2337"/>
    <w:rsid w:val="009D3806"/>
    <w:rsid w:val="009D7642"/>
    <w:rsid w:val="009E098D"/>
    <w:rsid w:val="009E177B"/>
    <w:rsid w:val="009E2B99"/>
    <w:rsid w:val="009E3C13"/>
    <w:rsid w:val="009E42E6"/>
    <w:rsid w:val="009E49B7"/>
    <w:rsid w:val="009E6D29"/>
    <w:rsid w:val="009F04A4"/>
    <w:rsid w:val="009F47C7"/>
    <w:rsid w:val="009F65EE"/>
    <w:rsid w:val="009F7829"/>
    <w:rsid w:val="009F7939"/>
    <w:rsid w:val="00A01500"/>
    <w:rsid w:val="00A056AD"/>
    <w:rsid w:val="00A05E23"/>
    <w:rsid w:val="00A169E8"/>
    <w:rsid w:val="00A20D3E"/>
    <w:rsid w:val="00A26506"/>
    <w:rsid w:val="00A26D00"/>
    <w:rsid w:val="00A27401"/>
    <w:rsid w:val="00A32805"/>
    <w:rsid w:val="00A33132"/>
    <w:rsid w:val="00A3488C"/>
    <w:rsid w:val="00A361E3"/>
    <w:rsid w:val="00A37D53"/>
    <w:rsid w:val="00A41F51"/>
    <w:rsid w:val="00A42606"/>
    <w:rsid w:val="00A44838"/>
    <w:rsid w:val="00A457B3"/>
    <w:rsid w:val="00A4632F"/>
    <w:rsid w:val="00A53111"/>
    <w:rsid w:val="00A5434B"/>
    <w:rsid w:val="00A54A61"/>
    <w:rsid w:val="00A660D9"/>
    <w:rsid w:val="00A66B4F"/>
    <w:rsid w:val="00A76B1C"/>
    <w:rsid w:val="00A834B6"/>
    <w:rsid w:val="00A84FD0"/>
    <w:rsid w:val="00A85A12"/>
    <w:rsid w:val="00A85CF0"/>
    <w:rsid w:val="00A8672B"/>
    <w:rsid w:val="00A9165E"/>
    <w:rsid w:val="00A91B95"/>
    <w:rsid w:val="00A93624"/>
    <w:rsid w:val="00A942DA"/>
    <w:rsid w:val="00A954EE"/>
    <w:rsid w:val="00A9797E"/>
    <w:rsid w:val="00A97E6F"/>
    <w:rsid w:val="00AA0661"/>
    <w:rsid w:val="00AA101E"/>
    <w:rsid w:val="00AA2EC5"/>
    <w:rsid w:val="00AA2FBB"/>
    <w:rsid w:val="00AA31DA"/>
    <w:rsid w:val="00AA3E98"/>
    <w:rsid w:val="00AA5093"/>
    <w:rsid w:val="00AB0130"/>
    <w:rsid w:val="00AB0360"/>
    <w:rsid w:val="00AB25BF"/>
    <w:rsid w:val="00AB3296"/>
    <w:rsid w:val="00AB5D48"/>
    <w:rsid w:val="00AB78A1"/>
    <w:rsid w:val="00AC221C"/>
    <w:rsid w:val="00AC2770"/>
    <w:rsid w:val="00AC4615"/>
    <w:rsid w:val="00AC669F"/>
    <w:rsid w:val="00AC76F4"/>
    <w:rsid w:val="00AD016A"/>
    <w:rsid w:val="00AD0445"/>
    <w:rsid w:val="00AD4745"/>
    <w:rsid w:val="00AD4818"/>
    <w:rsid w:val="00AD6AF2"/>
    <w:rsid w:val="00AE1577"/>
    <w:rsid w:val="00AE1CD6"/>
    <w:rsid w:val="00AE1D89"/>
    <w:rsid w:val="00AE4821"/>
    <w:rsid w:val="00AE4D94"/>
    <w:rsid w:val="00AE6943"/>
    <w:rsid w:val="00AE7D0E"/>
    <w:rsid w:val="00AF09F1"/>
    <w:rsid w:val="00AF12AF"/>
    <w:rsid w:val="00AF6F2E"/>
    <w:rsid w:val="00AF7D8B"/>
    <w:rsid w:val="00B00739"/>
    <w:rsid w:val="00B010E9"/>
    <w:rsid w:val="00B03155"/>
    <w:rsid w:val="00B05B56"/>
    <w:rsid w:val="00B07E5F"/>
    <w:rsid w:val="00B1197C"/>
    <w:rsid w:val="00B12100"/>
    <w:rsid w:val="00B135E7"/>
    <w:rsid w:val="00B159A3"/>
    <w:rsid w:val="00B20683"/>
    <w:rsid w:val="00B21875"/>
    <w:rsid w:val="00B21EE5"/>
    <w:rsid w:val="00B23248"/>
    <w:rsid w:val="00B24239"/>
    <w:rsid w:val="00B2571F"/>
    <w:rsid w:val="00B25A29"/>
    <w:rsid w:val="00B26C41"/>
    <w:rsid w:val="00B27BB8"/>
    <w:rsid w:val="00B32D01"/>
    <w:rsid w:val="00B34549"/>
    <w:rsid w:val="00B348BC"/>
    <w:rsid w:val="00B3683E"/>
    <w:rsid w:val="00B37C86"/>
    <w:rsid w:val="00B43D7B"/>
    <w:rsid w:val="00B456E4"/>
    <w:rsid w:val="00B52328"/>
    <w:rsid w:val="00B52658"/>
    <w:rsid w:val="00B52751"/>
    <w:rsid w:val="00B528B7"/>
    <w:rsid w:val="00B55B70"/>
    <w:rsid w:val="00B57701"/>
    <w:rsid w:val="00B70C08"/>
    <w:rsid w:val="00B72CF2"/>
    <w:rsid w:val="00B75BEB"/>
    <w:rsid w:val="00B773E0"/>
    <w:rsid w:val="00B8120A"/>
    <w:rsid w:val="00B823AF"/>
    <w:rsid w:val="00B83961"/>
    <w:rsid w:val="00B86687"/>
    <w:rsid w:val="00B9202A"/>
    <w:rsid w:val="00B94C2C"/>
    <w:rsid w:val="00B96126"/>
    <w:rsid w:val="00B9776F"/>
    <w:rsid w:val="00BA03F0"/>
    <w:rsid w:val="00BA0B0C"/>
    <w:rsid w:val="00BA18B1"/>
    <w:rsid w:val="00BA20EF"/>
    <w:rsid w:val="00BA4A7A"/>
    <w:rsid w:val="00BA4E1F"/>
    <w:rsid w:val="00BB2EBB"/>
    <w:rsid w:val="00BB4324"/>
    <w:rsid w:val="00BB66FF"/>
    <w:rsid w:val="00BC0BEE"/>
    <w:rsid w:val="00BC11E7"/>
    <w:rsid w:val="00BC3187"/>
    <w:rsid w:val="00BC53E6"/>
    <w:rsid w:val="00BC647F"/>
    <w:rsid w:val="00BC6FC0"/>
    <w:rsid w:val="00BD0BB3"/>
    <w:rsid w:val="00BD3A22"/>
    <w:rsid w:val="00BD492F"/>
    <w:rsid w:val="00BD6813"/>
    <w:rsid w:val="00BD6E0A"/>
    <w:rsid w:val="00BE23A0"/>
    <w:rsid w:val="00BE392A"/>
    <w:rsid w:val="00BE3AFB"/>
    <w:rsid w:val="00BE44CD"/>
    <w:rsid w:val="00BE4944"/>
    <w:rsid w:val="00BE5045"/>
    <w:rsid w:val="00BE5417"/>
    <w:rsid w:val="00BE5A33"/>
    <w:rsid w:val="00BF1C88"/>
    <w:rsid w:val="00BF1F0D"/>
    <w:rsid w:val="00BF2B42"/>
    <w:rsid w:val="00BF2FE3"/>
    <w:rsid w:val="00BF3239"/>
    <w:rsid w:val="00BF6198"/>
    <w:rsid w:val="00BF7808"/>
    <w:rsid w:val="00C01F38"/>
    <w:rsid w:val="00C03581"/>
    <w:rsid w:val="00C05506"/>
    <w:rsid w:val="00C0641C"/>
    <w:rsid w:val="00C1239D"/>
    <w:rsid w:val="00C1244C"/>
    <w:rsid w:val="00C12F60"/>
    <w:rsid w:val="00C13791"/>
    <w:rsid w:val="00C15F58"/>
    <w:rsid w:val="00C16C63"/>
    <w:rsid w:val="00C17E66"/>
    <w:rsid w:val="00C23E6B"/>
    <w:rsid w:val="00C24007"/>
    <w:rsid w:val="00C2606B"/>
    <w:rsid w:val="00C26BCF"/>
    <w:rsid w:val="00C3276B"/>
    <w:rsid w:val="00C346C3"/>
    <w:rsid w:val="00C35FCB"/>
    <w:rsid w:val="00C4006F"/>
    <w:rsid w:val="00C40843"/>
    <w:rsid w:val="00C4090C"/>
    <w:rsid w:val="00C436F9"/>
    <w:rsid w:val="00C43FEE"/>
    <w:rsid w:val="00C47556"/>
    <w:rsid w:val="00C50CF5"/>
    <w:rsid w:val="00C5142E"/>
    <w:rsid w:val="00C5156E"/>
    <w:rsid w:val="00C5227A"/>
    <w:rsid w:val="00C52BCD"/>
    <w:rsid w:val="00C55ABE"/>
    <w:rsid w:val="00C55D66"/>
    <w:rsid w:val="00C56672"/>
    <w:rsid w:val="00C569A0"/>
    <w:rsid w:val="00C60B87"/>
    <w:rsid w:val="00C617CF"/>
    <w:rsid w:val="00C62F2B"/>
    <w:rsid w:val="00C6676D"/>
    <w:rsid w:val="00C66E0E"/>
    <w:rsid w:val="00C66EB9"/>
    <w:rsid w:val="00C67825"/>
    <w:rsid w:val="00C71D76"/>
    <w:rsid w:val="00C72262"/>
    <w:rsid w:val="00C728A9"/>
    <w:rsid w:val="00C72A62"/>
    <w:rsid w:val="00C75DC4"/>
    <w:rsid w:val="00C7618B"/>
    <w:rsid w:val="00C771D6"/>
    <w:rsid w:val="00C829B7"/>
    <w:rsid w:val="00C83806"/>
    <w:rsid w:val="00C855A1"/>
    <w:rsid w:val="00C85860"/>
    <w:rsid w:val="00C860AB"/>
    <w:rsid w:val="00C86316"/>
    <w:rsid w:val="00C92597"/>
    <w:rsid w:val="00C92E46"/>
    <w:rsid w:val="00C93AAC"/>
    <w:rsid w:val="00C94CDB"/>
    <w:rsid w:val="00CA0088"/>
    <w:rsid w:val="00CA17D8"/>
    <w:rsid w:val="00CB1054"/>
    <w:rsid w:val="00CB1603"/>
    <w:rsid w:val="00CB1CDD"/>
    <w:rsid w:val="00CB2022"/>
    <w:rsid w:val="00CB4C35"/>
    <w:rsid w:val="00CB527F"/>
    <w:rsid w:val="00CB7D6B"/>
    <w:rsid w:val="00CC1D3A"/>
    <w:rsid w:val="00CC2E95"/>
    <w:rsid w:val="00CC3856"/>
    <w:rsid w:val="00CC4A66"/>
    <w:rsid w:val="00CC6B45"/>
    <w:rsid w:val="00CD02E4"/>
    <w:rsid w:val="00CD1185"/>
    <w:rsid w:val="00CD20F0"/>
    <w:rsid w:val="00CD5A85"/>
    <w:rsid w:val="00CD5CD1"/>
    <w:rsid w:val="00CE3B10"/>
    <w:rsid w:val="00CE48AB"/>
    <w:rsid w:val="00CE5194"/>
    <w:rsid w:val="00CE5B3E"/>
    <w:rsid w:val="00CE6377"/>
    <w:rsid w:val="00CF0AAA"/>
    <w:rsid w:val="00CF605C"/>
    <w:rsid w:val="00D00B05"/>
    <w:rsid w:val="00D021AC"/>
    <w:rsid w:val="00D03BFF"/>
    <w:rsid w:val="00D03FB6"/>
    <w:rsid w:val="00D1155B"/>
    <w:rsid w:val="00D1248F"/>
    <w:rsid w:val="00D12636"/>
    <w:rsid w:val="00D153C0"/>
    <w:rsid w:val="00D15AEA"/>
    <w:rsid w:val="00D15B2D"/>
    <w:rsid w:val="00D15F94"/>
    <w:rsid w:val="00D16062"/>
    <w:rsid w:val="00D16CE8"/>
    <w:rsid w:val="00D21410"/>
    <w:rsid w:val="00D217AD"/>
    <w:rsid w:val="00D22F63"/>
    <w:rsid w:val="00D3206A"/>
    <w:rsid w:val="00D324B8"/>
    <w:rsid w:val="00D3624D"/>
    <w:rsid w:val="00D419E9"/>
    <w:rsid w:val="00D41CE4"/>
    <w:rsid w:val="00D43247"/>
    <w:rsid w:val="00D45F5C"/>
    <w:rsid w:val="00D46CEE"/>
    <w:rsid w:val="00D5268F"/>
    <w:rsid w:val="00D5308F"/>
    <w:rsid w:val="00D538DB"/>
    <w:rsid w:val="00D53C2C"/>
    <w:rsid w:val="00D55193"/>
    <w:rsid w:val="00D61D81"/>
    <w:rsid w:val="00D630A0"/>
    <w:rsid w:val="00D64AE5"/>
    <w:rsid w:val="00D65008"/>
    <w:rsid w:val="00D66294"/>
    <w:rsid w:val="00D67D29"/>
    <w:rsid w:val="00D73AFA"/>
    <w:rsid w:val="00D753A5"/>
    <w:rsid w:val="00D766D6"/>
    <w:rsid w:val="00D806CF"/>
    <w:rsid w:val="00D8089F"/>
    <w:rsid w:val="00D871C2"/>
    <w:rsid w:val="00D8737D"/>
    <w:rsid w:val="00D87EEB"/>
    <w:rsid w:val="00D924C4"/>
    <w:rsid w:val="00D931C7"/>
    <w:rsid w:val="00D93DFE"/>
    <w:rsid w:val="00DA3324"/>
    <w:rsid w:val="00DA451A"/>
    <w:rsid w:val="00DA6493"/>
    <w:rsid w:val="00DA6781"/>
    <w:rsid w:val="00DB0CB4"/>
    <w:rsid w:val="00DB0E88"/>
    <w:rsid w:val="00DB29CC"/>
    <w:rsid w:val="00DB7BAC"/>
    <w:rsid w:val="00DC441F"/>
    <w:rsid w:val="00DC4EC9"/>
    <w:rsid w:val="00DC580E"/>
    <w:rsid w:val="00DD2C2C"/>
    <w:rsid w:val="00DD41C2"/>
    <w:rsid w:val="00DD62E8"/>
    <w:rsid w:val="00DD6C84"/>
    <w:rsid w:val="00DD763C"/>
    <w:rsid w:val="00DD7863"/>
    <w:rsid w:val="00DE38A4"/>
    <w:rsid w:val="00DE5380"/>
    <w:rsid w:val="00DE6370"/>
    <w:rsid w:val="00DF2DAA"/>
    <w:rsid w:val="00DF2EBC"/>
    <w:rsid w:val="00DF3739"/>
    <w:rsid w:val="00DF4822"/>
    <w:rsid w:val="00DF63FD"/>
    <w:rsid w:val="00DF6841"/>
    <w:rsid w:val="00DF6B96"/>
    <w:rsid w:val="00DF7B30"/>
    <w:rsid w:val="00DF7E1A"/>
    <w:rsid w:val="00E00B3C"/>
    <w:rsid w:val="00E01D9F"/>
    <w:rsid w:val="00E03DBE"/>
    <w:rsid w:val="00E05DEA"/>
    <w:rsid w:val="00E101D6"/>
    <w:rsid w:val="00E1203B"/>
    <w:rsid w:val="00E2084B"/>
    <w:rsid w:val="00E20E60"/>
    <w:rsid w:val="00E220A0"/>
    <w:rsid w:val="00E2628E"/>
    <w:rsid w:val="00E27C74"/>
    <w:rsid w:val="00E30E2D"/>
    <w:rsid w:val="00E3457E"/>
    <w:rsid w:val="00E34665"/>
    <w:rsid w:val="00E372B5"/>
    <w:rsid w:val="00E40FC2"/>
    <w:rsid w:val="00E41F4B"/>
    <w:rsid w:val="00E42228"/>
    <w:rsid w:val="00E42263"/>
    <w:rsid w:val="00E435E4"/>
    <w:rsid w:val="00E44594"/>
    <w:rsid w:val="00E478B6"/>
    <w:rsid w:val="00E50FD4"/>
    <w:rsid w:val="00E553D1"/>
    <w:rsid w:val="00E56776"/>
    <w:rsid w:val="00E578BF"/>
    <w:rsid w:val="00E60077"/>
    <w:rsid w:val="00E67EF6"/>
    <w:rsid w:val="00E72582"/>
    <w:rsid w:val="00E72FEF"/>
    <w:rsid w:val="00E755EC"/>
    <w:rsid w:val="00E75656"/>
    <w:rsid w:val="00E75BDF"/>
    <w:rsid w:val="00E75F91"/>
    <w:rsid w:val="00E7733A"/>
    <w:rsid w:val="00E808A3"/>
    <w:rsid w:val="00E80AD6"/>
    <w:rsid w:val="00E814E9"/>
    <w:rsid w:val="00E8197C"/>
    <w:rsid w:val="00E81BFD"/>
    <w:rsid w:val="00E8209D"/>
    <w:rsid w:val="00E85F65"/>
    <w:rsid w:val="00E86021"/>
    <w:rsid w:val="00E878B7"/>
    <w:rsid w:val="00E87BC3"/>
    <w:rsid w:val="00E919EC"/>
    <w:rsid w:val="00E940D7"/>
    <w:rsid w:val="00E97518"/>
    <w:rsid w:val="00E978B0"/>
    <w:rsid w:val="00EA0C15"/>
    <w:rsid w:val="00EA2F4E"/>
    <w:rsid w:val="00EA6D86"/>
    <w:rsid w:val="00EB17B9"/>
    <w:rsid w:val="00EB2082"/>
    <w:rsid w:val="00EB2B36"/>
    <w:rsid w:val="00EB3C86"/>
    <w:rsid w:val="00EC0B38"/>
    <w:rsid w:val="00EC1460"/>
    <w:rsid w:val="00EC1A05"/>
    <w:rsid w:val="00EC40C0"/>
    <w:rsid w:val="00EC47A6"/>
    <w:rsid w:val="00EC4CF9"/>
    <w:rsid w:val="00EC5C71"/>
    <w:rsid w:val="00EC63E8"/>
    <w:rsid w:val="00ED0CDF"/>
    <w:rsid w:val="00ED1913"/>
    <w:rsid w:val="00ED53B5"/>
    <w:rsid w:val="00ED593E"/>
    <w:rsid w:val="00EE4257"/>
    <w:rsid w:val="00EE50AF"/>
    <w:rsid w:val="00EF30EE"/>
    <w:rsid w:val="00EF3A72"/>
    <w:rsid w:val="00EF5411"/>
    <w:rsid w:val="00EF5BEF"/>
    <w:rsid w:val="00EF77E9"/>
    <w:rsid w:val="00EF7CB2"/>
    <w:rsid w:val="00F0064F"/>
    <w:rsid w:val="00F00835"/>
    <w:rsid w:val="00F0127C"/>
    <w:rsid w:val="00F02BFA"/>
    <w:rsid w:val="00F04AE9"/>
    <w:rsid w:val="00F04FD4"/>
    <w:rsid w:val="00F063E3"/>
    <w:rsid w:val="00F071FB"/>
    <w:rsid w:val="00F114B8"/>
    <w:rsid w:val="00F1339D"/>
    <w:rsid w:val="00F14B4D"/>
    <w:rsid w:val="00F14CBB"/>
    <w:rsid w:val="00F1779C"/>
    <w:rsid w:val="00F208E4"/>
    <w:rsid w:val="00F2209A"/>
    <w:rsid w:val="00F2260C"/>
    <w:rsid w:val="00F22C0B"/>
    <w:rsid w:val="00F22EE6"/>
    <w:rsid w:val="00F23878"/>
    <w:rsid w:val="00F279CE"/>
    <w:rsid w:val="00F301B8"/>
    <w:rsid w:val="00F31E62"/>
    <w:rsid w:val="00F32134"/>
    <w:rsid w:val="00F335D5"/>
    <w:rsid w:val="00F36EC2"/>
    <w:rsid w:val="00F37DC8"/>
    <w:rsid w:val="00F401E6"/>
    <w:rsid w:val="00F45C3D"/>
    <w:rsid w:val="00F47008"/>
    <w:rsid w:val="00F513F2"/>
    <w:rsid w:val="00F5166B"/>
    <w:rsid w:val="00F5205E"/>
    <w:rsid w:val="00F54517"/>
    <w:rsid w:val="00F5646D"/>
    <w:rsid w:val="00F60931"/>
    <w:rsid w:val="00F6544A"/>
    <w:rsid w:val="00F65F15"/>
    <w:rsid w:val="00F67842"/>
    <w:rsid w:val="00F7346A"/>
    <w:rsid w:val="00F7432C"/>
    <w:rsid w:val="00F74B5C"/>
    <w:rsid w:val="00F823C2"/>
    <w:rsid w:val="00F83B6D"/>
    <w:rsid w:val="00F845F4"/>
    <w:rsid w:val="00F852FF"/>
    <w:rsid w:val="00F85744"/>
    <w:rsid w:val="00F85ABB"/>
    <w:rsid w:val="00F85B2A"/>
    <w:rsid w:val="00F915DB"/>
    <w:rsid w:val="00F91881"/>
    <w:rsid w:val="00F93C40"/>
    <w:rsid w:val="00F93E62"/>
    <w:rsid w:val="00F94EAF"/>
    <w:rsid w:val="00F959BF"/>
    <w:rsid w:val="00FA1767"/>
    <w:rsid w:val="00FA2BEB"/>
    <w:rsid w:val="00FA3ACC"/>
    <w:rsid w:val="00FA5509"/>
    <w:rsid w:val="00FA596B"/>
    <w:rsid w:val="00FA5DA0"/>
    <w:rsid w:val="00FA7886"/>
    <w:rsid w:val="00FB42C1"/>
    <w:rsid w:val="00FB55A9"/>
    <w:rsid w:val="00FB6798"/>
    <w:rsid w:val="00FC2B6C"/>
    <w:rsid w:val="00FC2DA7"/>
    <w:rsid w:val="00FC324D"/>
    <w:rsid w:val="00FC4E1A"/>
    <w:rsid w:val="00FC54B6"/>
    <w:rsid w:val="00FC5ED9"/>
    <w:rsid w:val="00FC6C1A"/>
    <w:rsid w:val="00FD1A04"/>
    <w:rsid w:val="00FD2252"/>
    <w:rsid w:val="00FD33F2"/>
    <w:rsid w:val="00FD75D8"/>
    <w:rsid w:val="00FE40E7"/>
    <w:rsid w:val="00FE5DF2"/>
    <w:rsid w:val="00FE7247"/>
    <w:rsid w:val="00FF16F8"/>
    <w:rsid w:val="00FF1BA7"/>
    <w:rsid w:val="00FF3F11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B0C"/>
    <w:rPr>
      <w:rFonts w:ascii="Tahoma" w:hAnsi="Tahoma"/>
      <w:lang w:val="de-AT" w:eastAsia="de-DE"/>
    </w:rPr>
  </w:style>
  <w:style w:type="paragraph" w:styleId="Heading1">
    <w:name w:val="heading 1"/>
    <w:basedOn w:val="Normal"/>
    <w:next w:val="Normal"/>
    <w:qFormat/>
    <w:rsid w:val="00C860AB"/>
    <w:pPr>
      <w:keepNext/>
      <w:numPr>
        <w:numId w:val="35"/>
      </w:numPr>
      <w:spacing w:after="20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C860AB"/>
    <w:pPr>
      <w:keepNext/>
      <w:numPr>
        <w:ilvl w:val="1"/>
        <w:numId w:val="35"/>
      </w:numPr>
      <w:spacing w:after="20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860AB"/>
    <w:pPr>
      <w:keepNext/>
      <w:numPr>
        <w:ilvl w:val="2"/>
        <w:numId w:val="35"/>
      </w:numPr>
      <w:spacing w:after="20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860AB"/>
    <w:pPr>
      <w:keepNext/>
      <w:numPr>
        <w:ilvl w:val="3"/>
        <w:numId w:val="35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C860AB"/>
    <w:pPr>
      <w:keepNext/>
      <w:numPr>
        <w:ilvl w:val="4"/>
        <w:numId w:val="35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C860AB"/>
    <w:pPr>
      <w:keepNext/>
      <w:numPr>
        <w:ilvl w:val="5"/>
        <w:numId w:val="3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A511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1A511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A511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119"/>
        <w:tab w:val="left" w:pos="3544"/>
      </w:tabs>
      <w:ind w:left="567"/>
      <w:jc w:val="both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Tahoma" w:hAnsi="Tahoma"/>
    </w:rPr>
  </w:style>
  <w:style w:type="table" w:styleId="TableGrid">
    <w:name w:val="Table Grid"/>
    <w:basedOn w:val="TableNormal"/>
    <w:rsid w:val="00D36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3624D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E940D7"/>
    <w:pPr>
      <w:spacing w:before="120"/>
    </w:pPr>
    <w:rPr>
      <w:rFonts w:ascii="Arial" w:hAnsi="Arial"/>
      <w:b/>
      <w:caps/>
      <w:noProof/>
      <w:lang w:val="de-DE"/>
    </w:rPr>
  </w:style>
  <w:style w:type="paragraph" w:styleId="TOC2">
    <w:name w:val="toc 2"/>
    <w:basedOn w:val="Normal"/>
    <w:next w:val="Normal"/>
    <w:uiPriority w:val="39"/>
    <w:rsid w:val="00E940D7"/>
    <w:rPr>
      <w:rFonts w:ascii="Arial" w:hAnsi="Arial"/>
      <w:b/>
      <w:noProof/>
      <w:lang w:val="de-DE"/>
    </w:rPr>
  </w:style>
  <w:style w:type="paragraph" w:styleId="TOC3">
    <w:name w:val="toc 3"/>
    <w:basedOn w:val="Normal"/>
    <w:next w:val="Normal"/>
    <w:rsid w:val="00D3624D"/>
    <w:pPr>
      <w:ind w:left="240"/>
    </w:pPr>
    <w:rPr>
      <w:rFonts w:ascii="Arial" w:hAnsi="Arial"/>
      <w:lang w:val="de-DE"/>
    </w:rPr>
  </w:style>
  <w:style w:type="paragraph" w:styleId="Caption">
    <w:name w:val="caption"/>
    <w:basedOn w:val="Normal"/>
    <w:next w:val="Normal"/>
    <w:qFormat/>
    <w:rsid w:val="00D3624D"/>
    <w:pPr>
      <w:spacing w:before="120" w:after="120"/>
    </w:pPr>
    <w:rPr>
      <w:rFonts w:ascii="Arial" w:hAnsi="Arial"/>
      <w:b/>
      <w:bCs/>
      <w:lang w:val="de-DE"/>
    </w:rPr>
  </w:style>
  <w:style w:type="paragraph" w:customStyle="1" w:styleId="FormatvorlageKursivLinks125cm">
    <w:name w:val="Formatvorlage Kursiv Links:  1.25 cm"/>
    <w:basedOn w:val="Normal"/>
    <w:rsid w:val="00D3624D"/>
    <w:pPr>
      <w:ind w:left="709"/>
    </w:pPr>
    <w:rPr>
      <w:rFonts w:ascii="Arial" w:hAnsi="Arial"/>
      <w:i/>
      <w:iCs/>
      <w:lang w:val="de-DE"/>
    </w:rPr>
  </w:style>
  <w:style w:type="paragraph" w:styleId="TOC4">
    <w:name w:val="toc 4"/>
    <w:basedOn w:val="Normal"/>
    <w:next w:val="Normal"/>
    <w:autoRedefine/>
    <w:rsid w:val="00D3624D"/>
    <w:pPr>
      <w:ind w:left="600"/>
    </w:pPr>
  </w:style>
  <w:style w:type="paragraph" w:styleId="TableofFigures">
    <w:name w:val="table of figures"/>
    <w:basedOn w:val="Normal"/>
    <w:next w:val="Normal"/>
    <w:rsid w:val="00E940D7"/>
  </w:style>
  <w:style w:type="paragraph" w:styleId="DocumentMap">
    <w:name w:val="Document Map"/>
    <w:basedOn w:val="Normal"/>
    <w:rsid w:val="00E940D7"/>
    <w:pPr>
      <w:shd w:val="clear" w:color="auto" w:fill="000080"/>
    </w:pPr>
    <w:rPr>
      <w:rFonts w:cs="Tahoma"/>
    </w:rPr>
  </w:style>
  <w:style w:type="paragraph" w:styleId="EndnoteText">
    <w:name w:val="endnote text"/>
    <w:basedOn w:val="Normal"/>
    <w:rsid w:val="00E940D7"/>
  </w:style>
  <w:style w:type="character" w:styleId="EndnoteReference">
    <w:name w:val="endnote reference"/>
    <w:rsid w:val="00E940D7"/>
    <w:rPr>
      <w:vertAlign w:val="superscript"/>
    </w:rPr>
  </w:style>
  <w:style w:type="paragraph" w:styleId="FootnoteText">
    <w:name w:val="footnote text"/>
    <w:basedOn w:val="Normal"/>
    <w:rsid w:val="00E940D7"/>
  </w:style>
  <w:style w:type="character" w:styleId="FootnoteReference">
    <w:name w:val="footnote reference"/>
    <w:rsid w:val="00E940D7"/>
    <w:rPr>
      <w:vertAlign w:val="superscript"/>
    </w:rPr>
  </w:style>
  <w:style w:type="paragraph" w:styleId="Index1">
    <w:name w:val="index 1"/>
    <w:basedOn w:val="Normal"/>
    <w:next w:val="Normal"/>
    <w:autoRedefine/>
    <w:rsid w:val="00E940D7"/>
    <w:pPr>
      <w:ind w:left="200" w:hanging="200"/>
    </w:pPr>
  </w:style>
  <w:style w:type="paragraph" w:styleId="Index2">
    <w:name w:val="index 2"/>
    <w:basedOn w:val="Normal"/>
    <w:next w:val="Normal"/>
    <w:autoRedefine/>
    <w:rsid w:val="00E940D7"/>
    <w:pPr>
      <w:ind w:left="400" w:hanging="200"/>
    </w:pPr>
  </w:style>
  <w:style w:type="paragraph" w:styleId="Index3">
    <w:name w:val="index 3"/>
    <w:basedOn w:val="Normal"/>
    <w:next w:val="Normal"/>
    <w:autoRedefine/>
    <w:rsid w:val="00E940D7"/>
    <w:pPr>
      <w:ind w:left="600" w:hanging="200"/>
    </w:pPr>
  </w:style>
  <w:style w:type="paragraph" w:styleId="Index4">
    <w:name w:val="index 4"/>
    <w:basedOn w:val="Normal"/>
    <w:next w:val="Normal"/>
    <w:autoRedefine/>
    <w:rsid w:val="00E940D7"/>
    <w:pPr>
      <w:ind w:left="800" w:hanging="200"/>
    </w:pPr>
  </w:style>
  <w:style w:type="paragraph" w:styleId="Index5">
    <w:name w:val="index 5"/>
    <w:basedOn w:val="Normal"/>
    <w:next w:val="Normal"/>
    <w:autoRedefine/>
    <w:rsid w:val="00E940D7"/>
    <w:pPr>
      <w:ind w:left="1000" w:hanging="200"/>
    </w:pPr>
  </w:style>
  <w:style w:type="paragraph" w:styleId="Index6">
    <w:name w:val="index 6"/>
    <w:basedOn w:val="Normal"/>
    <w:next w:val="Normal"/>
    <w:autoRedefine/>
    <w:rsid w:val="00E940D7"/>
    <w:pPr>
      <w:ind w:left="1200" w:hanging="200"/>
    </w:pPr>
  </w:style>
  <w:style w:type="paragraph" w:styleId="Index7">
    <w:name w:val="index 7"/>
    <w:basedOn w:val="Normal"/>
    <w:next w:val="Normal"/>
    <w:autoRedefine/>
    <w:rsid w:val="00E940D7"/>
    <w:pPr>
      <w:ind w:left="1400" w:hanging="200"/>
    </w:pPr>
  </w:style>
  <w:style w:type="paragraph" w:styleId="Index8">
    <w:name w:val="index 8"/>
    <w:basedOn w:val="Normal"/>
    <w:next w:val="Normal"/>
    <w:autoRedefine/>
    <w:rsid w:val="00E940D7"/>
    <w:pPr>
      <w:ind w:left="1600" w:hanging="200"/>
    </w:pPr>
  </w:style>
  <w:style w:type="paragraph" w:styleId="Index9">
    <w:name w:val="index 9"/>
    <w:basedOn w:val="Normal"/>
    <w:next w:val="Normal"/>
    <w:autoRedefine/>
    <w:rsid w:val="00E940D7"/>
    <w:pPr>
      <w:ind w:left="1800" w:hanging="200"/>
    </w:pPr>
  </w:style>
  <w:style w:type="paragraph" w:styleId="IndexHeading">
    <w:name w:val="index heading"/>
    <w:basedOn w:val="Normal"/>
    <w:next w:val="Index1"/>
    <w:rsid w:val="00E940D7"/>
    <w:rPr>
      <w:rFonts w:ascii="Arial" w:hAnsi="Arial" w:cs="Arial"/>
      <w:b/>
      <w:bCs/>
    </w:rPr>
  </w:style>
  <w:style w:type="paragraph" w:styleId="CommentText">
    <w:name w:val="annotation text"/>
    <w:basedOn w:val="Normal"/>
    <w:rsid w:val="00E940D7"/>
  </w:style>
  <w:style w:type="paragraph" w:styleId="CommentSubject">
    <w:name w:val="annotation subject"/>
    <w:basedOn w:val="CommentText"/>
    <w:next w:val="CommentText"/>
    <w:rsid w:val="00E940D7"/>
    <w:rPr>
      <w:b/>
      <w:bCs/>
    </w:rPr>
  </w:style>
  <w:style w:type="character" w:styleId="CommentReference">
    <w:name w:val="annotation reference"/>
    <w:rsid w:val="00E940D7"/>
    <w:rPr>
      <w:sz w:val="16"/>
      <w:szCs w:val="16"/>
    </w:rPr>
  </w:style>
  <w:style w:type="paragraph" w:styleId="MacroText">
    <w:name w:val="macro"/>
    <w:rsid w:val="00E940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AT" w:eastAsia="de-DE"/>
    </w:rPr>
  </w:style>
  <w:style w:type="paragraph" w:styleId="TableofAuthorities">
    <w:name w:val="table of authorities"/>
    <w:basedOn w:val="Normal"/>
    <w:next w:val="Normal"/>
    <w:rsid w:val="00E940D7"/>
    <w:pPr>
      <w:ind w:left="200" w:hanging="200"/>
    </w:pPr>
  </w:style>
  <w:style w:type="paragraph" w:styleId="TOAHeading">
    <w:name w:val="toa heading"/>
    <w:basedOn w:val="Normal"/>
    <w:next w:val="Normal"/>
    <w:rsid w:val="00E940D7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rsid w:val="00E940D7"/>
    <w:rPr>
      <w:rFonts w:cs="Tahoma"/>
      <w:sz w:val="16"/>
      <w:szCs w:val="16"/>
    </w:rPr>
  </w:style>
  <w:style w:type="paragraph" w:styleId="TOC5">
    <w:name w:val="toc 5"/>
    <w:basedOn w:val="Normal"/>
    <w:next w:val="Normal"/>
    <w:autoRedefine/>
    <w:rsid w:val="00E940D7"/>
    <w:pPr>
      <w:ind w:left="800"/>
    </w:pPr>
  </w:style>
  <w:style w:type="paragraph" w:styleId="TOC6">
    <w:name w:val="toc 6"/>
    <w:basedOn w:val="Normal"/>
    <w:next w:val="Normal"/>
    <w:autoRedefine/>
    <w:rsid w:val="00E940D7"/>
    <w:pPr>
      <w:ind w:left="1000"/>
    </w:pPr>
  </w:style>
  <w:style w:type="paragraph" w:styleId="TOC7">
    <w:name w:val="toc 7"/>
    <w:basedOn w:val="Normal"/>
    <w:next w:val="Normal"/>
    <w:autoRedefine/>
    <w:rsid w:val="00E940D7"/>
    <w:pPr>
      <w:ind w:left="1200"/>
    </w:pPr>
  </w:style>
  <w:style w:type="paragraph" w:styleId="TOC8">
    <w:name w:val="toc 8"/>
    <w:basedOn w:val="Normal"/>
    <w:next w:val="Normal"/>
    <w:autoRedefine/>
    <w:rsid w:val="00E940D7"/>
    <w:pPr>
      <w:ind w:left="1400"/>
    </w:pPr>
  </w:style>
  <w:style w:type="paragraph" w:styleId="TOC9">
    <w:name w:val="toc 9"/>
    <w:basedOn w:val="Normal"/>
    <w:next w:val="Normal"/>
    <w:autoRedefine/>
    <w:rsid w:val="00E940D7"/>
    <w:pPr>
      <w:ind w:left="1600"/>
    </w:pPr>
  </w:style>
  <w:style w:type="paragraph" w:customStyle="1" w:styleId="BodyText21">
    <w:name w:val="Body Text 21"/>
    <w:basedOn w:val="Normal"/>
    <w:rsid w:val="00AE1577"/>
    <w:pPr>
      <w:ind w:left="1418"/>
    </w:pPr>
    <w:rPr>
      <w:rFonts w:ascii="Times New Roman" w:hAnsi="Times New Roman"/>
      <w:sz w:val="24"/>
      <w:lang w:val="de-DE"/>
    </w:rPr>
  </w:style>
  <w:style w:type="paragraph" w:customStyle="1" w:styleId="bootcnfExample">
    <w:name w:val="boot.cnf Example"/>
    <w:basedOn w:val="Normal"/>
    <w:rsid w:val="000F4FC4"/>
    <w:pPr>
      <w:ind w:left="709"/>
    </w:pPr>
    <w:rPr>
      <w:rFonts w:ascii="Times New Roman" w:hAnsi="Times New Roman"/>
      <w:i/>
      <w:sz w:val="24"/>
      <w:lang w:val="de-DE"/>
    </w:rPr>
  </w:style>
  <w:style w:type="character" w:customStyle="1" w:styleId="Rolle">
    <w:name w:val="Rolle"/>
    <w:rsid w:val="00D45F5C"/>
    <w:rPr>
      <w:b/>
      <w:bCs/>
      <w:i/>
      <w:iCs/>
    </w:rPr>
  </w:style>
  <w:style w:type="paragraph" w:customStyle="1" w:styleId="RequirementID">
    <w:name w:val="Requirement_ID"/>
    <w:basedOn w:val="Normal"/>
    <w:next w:val="Normal"/>
    <w:rsid w:val="003913CD"/>
    <w:pPr>
      <w:spacing w:before="120" w:after="120"/>
    </w:pPr>
    <w:rPr>
      <w:rFonts w:ascii="Times New Roman" w:hAnsi="Times New Roman" w:cs="Arial"/>
      <w:b/>
      <w:i/>
      <w:color w:val="0000FF"/>
      <w:sz w:val="24"/>
      <w:szCs w:val="24"/>
      <w:lang w:eastAsia="fr-FR"/>
    </w:rPr>
  </w:style>
  <w:style w:type="paragraph" w:customStyle="1" w:styleId="RequirementText">
    <w:name w:val="Requirement_Text"/>
    <w:basedOn w:val="Normal"/>
    <w:rsid w:val="003913CD"/>
    <w:rPr>
      <w:rFonts w:cs="Arial"/>
      <w:lang w:eastAsia="fr-FR"/>
    </w:rPr>
  </w:style>
  <w:style w:type="paragraph" w:customStyle="1" w:styleId="IssueID">
    <w:name w:val="Issue_ID"/>
    <w:basedOn w:val="RequirementText"/>
    <w:rsid w:val="003D37F3"/>
    <w:rPr>
      <w:rFonts w:ascii="Times New Roman" w:hAnsi="Times New Roman"/>
      <w:b/>
      <w:bCs/>
      <w:i/>
      <w:iCs/>
      <w:color w:val="993366"/>
      <w:sz w:val="24"/>
      <w:szCs w:val="24"/>
    </w:rPr>
  </w:style>
  <w:style w:type="paragraph" w:customStyle="1" w:styleId="NormalCalibri">
    <w:name w:val="Normal + Calibri"/>
    <w:aliases w:val="11 pt,Black,Right"/>
    <w:basedOn w:val="Normal"/>
    <w:rsid w:val="00AA101E"/>
    <w:pPr>
      <w:jc w:val="right"/>
    </w:pPr>
    <w:rPr>
      <w:rFonts w:ascii="Calibri" w:hAnsi="Calibri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601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4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B0C"/>
    <w:rPr>
      <w:rFonts w:ascii="Tahoma" w:hAnsi="Tahoma"/>
      <w:lang w:val="de-AT" w:eastAsia="de-DE"/>
    </w:rPr>
  </w:style>
  <w:style w:type="paragraph" w:styleId="Heading1">
    <w:name w:val="heading 1"/>
    <w:basedOn w:val="Normal"/>
    <w:next w:val="Normal"/>
    <w:qFormat/>
    <w:rsid w:val="00C860AB"/>
    <w:pPr>
      <w:keepNext/>
      <w:numPr>
        <w:numId w:val="35"/>
      </w:numPr>
      <w:spacing w:after="20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C860AB"/>
    <w:pPr>
      <w:keepNext/>
      <w:numPr>
        <w:ilvl w:val="1"/>
        <w:numId w:val="35"/>
      </w:numPr>
      <w:spacing w:after="20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860AB"/>
    <w:pPr>
      <w:keepNext/>
      <w:numPr>
        <w:ilvl w:val="2"/>
        <w:numId w:val="35"/>
      </w:numPr>
      <w:spacing w:after="20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860AB"/>
    <w:pPr>
      <w:keepNext/>
      <w:numPr>
        <w:ilvl w:val="3"/>
        <w:numId w:val="35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C860AB"/>
    <w:pPr>
      <w:keepNext/>
      <w:numPr>
        <w:ilvl w:val="4"/>
        <w:numId w:val="35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C860AB"/>
    <w:pPr>
      <w:keepNext/>
      <w:numPr>
        <w:ilvl w:val="5"/>
        <w:numId w:val="3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A511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1A511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A511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119"/>
        <w:tab w:val="left" w:pos="3544"/>
      </w:tabs>
      <w:ind w:left="567"/>
      <w:jc w:val="both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Tahoma" w:hAnsi="Tahoma"/>
    </w:rPr>
  </w:style>
  <w:style w:type="table" w:styleId="TableGrid">
    <w:name w:val="Table Grid"/>
    <w:basedOn w:val="TableNormal"/>
    <w:rsid w:val="00D36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3624D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E940D7"/>
    <w:pPr>
      <w:spacing w:before="120"/>
    </w:pPr>
    <w:rPr>
      <w:rFonts w:ascii="Arial" w:hAnsi="Arial"/>
      <w:b/>
      <w:caps/>
      <w:noProof/>
      <w:lang w:val="de-DE"/>
    </w:rPr>
  </w:style>
  <w:style w:type="paragraph" w:styleId="TOC2">
    <w:name w:val="toc 2"/>
    <w:basedOn w:val="Normal"/>
    <w:next w:val="Normal"/>
    <w:uiPriority w:val="39"/>
    <w:rsid w:val="00E940D7"/>
    <w:rPr>
      <w:rFonts w:ascii="Arial" w:hAnsi="Arial"/>
      <w:b/>
      <w:noProof/>
      <w:lang w:val="de-DE"/>
    </w:rPr>
  </w:style>
  <w:style w:type="paragraph" w:styleId="TOC3">
    <w:name w:val="toc 3"/>
    <w:basedOn w:val="Normal"/>
    <w:next w:val="Normal"/>
    <w:rsid w:val="00D3624D"/>
    <w:pPr>
      <w:ind w:left="240"/>
    </w:pPr>
    <w:rPr>
      <w:rFonts w:ascii="Arial" w:hAnsi="Arial"/>
      <w:lang w:val="de-DE"/>
    </w:rPr>
  </w:style>
  <w:style w:type="paragraph" w:styleId="Caption">
    <w:name w:val="caption"/>
    <w:basedOn w:val="Normal"/>
    <w:next w:val="Normal"/>
    <w:qFormat/>
    <w:rsid w:val="00D3624D"/>
    <w:pPr>
      <w:spacing w:before="120" w:after="120"/>
    </w:pPr>
    <w:rPr>
      <w:rFonts w:ascii="Arial" w:hAnsi="Arial"/>
      <w:b/>
      <w:bCs/>
      <w:lang w:val="de-DE"/>
    </w:rPr>
  </w:style>
  <w:style w:type="paragraph" w:customStyle="1" w:styleId="FormatvorlageKursivLinks125cm">
    <w:name w:val="Formatvorlage Kursiv Links:  1.25 cm"/>
    <w:basedOn w:val="Normal"/>
    <w:rsid w:val="00D3624D"/>
    <w:pPr>
      <w:ind w:left="709"/>
    </w:pPr>
    <w:rPr>
      <w:rFonts w:ascii="Arial" w:hAnsi="Arial"/>
      <w:i/>
      <w:iCs/>
      <w:lang w:val="de-DE"/>
    </w:rPr>
  </w:style>
  <w:style w:type="paragraph" w:styleId="TOC4">
    <w:name w:val="toc 4"/>
    <w:basedOn w:val="Normal"/>
    <w:next w:val="Normal"/>
    <w:autoRedefine/>
    <w:rsid w:val="00D3624D"/>
    <w:pPr>
      <w:ind w:left="600"/>
    </w:pPr>
  </w:style>
  <w:style w:type="paragraph" w:styleId="TableofFigures">
    <w:name w:val="table of figures"/>
    <w:basedOn w:val="Normal"/>
    <w:next w:val="Normal"/>
    <w:rsid w:val="00E940D7"/>
  </w:style>
  <w:style w:type="paragraph" w:styleId="DocumentMap">
    <w:name w:val="Document Map"/>
    <w:basedOn w:val="Normal"/>
    <w:rsid w:val="00E940D7"/>
    <w:pPr>
      <w:shd w:val="clear" w:color="auto" w:fill="000080"/>
    </w:pPr>
    <w:rPr>
      <w:rFonts w:cs="Tahoma"/>
    </w:rPr>
  </w:style>
  <w:style w:type="paragraph" w:styleId="EndnoteText">
    <w:name w:val="endnote text"/>
    <w:basedOn w:val="Normal"/>
    <w:rsid w:val="00E940D7"/>
  </w:style>
  <w:style w:type="character" w:styleId="EndnoteReference">
    <w:name w:val="endnote reference"/>
    <w:rsid w:val="00E940D7"/>
    <w:rPr>
      <w:vertAlign w:val="superscript"/>
    </w:rPr>
  </w:style>
  <w:style w:type="paragraph" w:styleId="FootnoteText">
    <w:name w:val="footnote text"/>
    <w:basedOn w:val="Normal"/>
    <w:rsid w:val="00E940D7"/>
  </w:style>
  <w:style w:type="character" w:styleId="FootnoteReference">
    <w:name w:val="footnote reference"/>
    <w:rsid w:val="00E940D7"/>
    <w:rPr>
      <w:vertAlign w:val="superscript"/>
    </w:rPr>
  </w:style>
  <w:style w:type="paragraph" w:styleId="Index1">
    <w:name w:val="index 1"/>
    <w:basedOn w:val="Normal"/>
    <w:next w:val="Normal"/>
    <w:autoRedefine/>
    <w:rsid w:val="00E940D7"/>
    <w:pPr>
      <w:ind w:left="200" w:hanging="200"/>
    </w:pPr>
  </w:style>
  <w:style w:type="paragraph" w:styleId="Index2">
    <w:name w:val="index 2"/>
    <w:basedOn w:val="Normal"/>
    <w:next w:val="Normal"/>
    <w:autoRedefine/>
    <w:rsid w:val="00E940D7"/>
    <w:pPr>
      <w:ind w:left="400" w:hanging="200"/>
    </w:pPr>
  </w:style>
  <w:style w:type="paragraph" w:styleId="Index3">
    <w:name w:val="index 3"/>
    <w:basedOn w:val="Normal"/>
    <w:next w:val="Normal"/>
    <w:autoRedefine/>
    <w:rsid w:val="00E940D7"/>
    <w:pPr>
      <w:ind w:left="600" w:hanging="200"/>
    </w:pPr>
  </w:style>
  <w:style w:type="paragraph" w:styleId="Index4">
    <w:name w:val="index 4"/>
    <w:basedOn w:val="Normal"/>
    <w:next w:val="Normal"/>
    <w:autoRedefine/>
    <w:rsid w:val="00E940D7"/>
    <w:pPr>
      <w:ind w:left="800" w:hanging="200"/>
    </w:pPr>
  </w:style>
  <w:style w:type="paragraph" w:styleId="Index5">
    <w:name w:val="index 5"/>
    <w:basedOn w:val="Normal"/>
    <w:next w:val="Normal"/>
    <w:autoRedefine/>
    <w:rsid w:val="00E940D7"/>
    <w:pPr>
      <w:ind w:left="1000" w:hanging="200"/>
    </w:pPr>
  </w:style>
  <w:style w:type="paragraph" w:styleId="Index6">
    <w:name w:val="index 6"/>
    <w:basedOn w:val="Normal"/>
    <w:next w:val="Normal"/>
    <w:autoRedefine/>
    <w:rsid w:val="00E940D7"/>
    <w:pPr>
      <w:ind w:left="1200" w:hanging="200"/>
    </w:pPr>
  </w:style>
  <w:style w:type="paragraph" w:styleId="Index7">
    <w:name w:val="index 7"/>
    <w:basedOn w:val="Normal"/>
    <w:next w:val="Normal"/>
    <w:autoRedefine/>
    <w:rsid w:val="00E940D7"/>
    <w:pPr>
      <w:ind w:left="1400" w:hanging="200"/>
    </w:pPr>
  </w:style>
  <w:style w:type="paragraph" w:styleId="Index8">
    <w:name w:val="index 8"/>
    <w:basedOn w:val="Normal"/>
    <w:next w:val="Normal"/>
    <w:autoRedefine/>
    <w:rsid w:val="00E940D7"/>
    <w:pPr>
      <w:ind w:left="1600" w:hanging="200"/>
    </w:pPr>
  </w:style>
  <w:style w:type="paragraph" w:styleId="Index9">
    <w:name w:val="index 9"/>
    <w:basedOn w:val="Normal"/>
    <w:next w:val="Normal"/>
    <w:autoRedefine/>
    <w:rsid w:val="00E940D7"/>
    <w:pPr>
      <w:ind w:left="1800" w:hanging="200"/>
    </w:pPr>
  </w:style>
  <w:style w:type="paragraph" w:styleId="IndexHeading">
    <w:name w:val="index heading"/>
    <w:basedOn w:val="Normal"/>
    <w:next w:val="Index1"/>
    <w:rsid w:val="00E940D7"/>
    <w:rPr>
      <w:rFonts w:ascii="Arial" w:hAnsi="Arial" w:cs="Arial"/>
      <w:b/>
      <w:bCs/>
    </w:rPr>
  </w:style>
  <w:style w:type="paragraph" w:styleId="CommentText">
    <w:name w:val="annotation text"/>
    <w:basedOn w:val="Normal"/>
    <w:rsid w:val="00E940D7"/>
  </w:style>
  <w:style w:type="paragraph" w:styleId="CommentSubject">
    <w:name w:val="annotation subject"/>
    <w:basedOn w:val="CommentText"/>
    <w:next w:val="CommentText"/>
    <w:rsid w:val="00E940D7"/>
    <w:rPr>
      <w:b/>
      <w:bCs/>
    </w:rPr>
  </w:style>
  <w:style w:type="character" w:styleId="CommentReference">
    <w:name w:val="annotation reference"/>
    <w:rsid w:val="00E940D7"/>
    <w:rPr>
      <w:sz w:val="16"/>
      <w:szCs w:val="16"/>
    </w:rPr>
  </w:style>
  <w:style w:type="paragraph" w:styleId="MacroText">
    <w:name w:val="macro"/>
    <w:rsid w:val="00E940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AT" w:eastAsia="de-DE"/>
    </w:rPr>
  </w:style>
  <w:style w:type="paragraph" w:styleId="TableofAuthorities">
    <w:name w:val="table of authorities"/>
    <w:basedOn w:val="Normal"/>
    <w:next w:val="Normal"/>
    <w:rsid w:val="00E940D7"/>
    <w:pPr>
      <w:ind w:left="200" w:hanging="200"/>
    </w:pPr>
  </w:style>
  <w:style w:type="paragraph" w:styleId="TOAHeading">
    <w:name w:val="toa heading"/>
    <w:basedOn w:val="Normal"/>
    <w:next w:val="Normal"/>
    <w:rsid w:val="00E940D7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rsid w:val="00E940D7"/>
    <w:rPr>
      <w:rFonts w:cs="Tahoma"/>
      <w:sz w:val="16"/>
      <w:szCs w:val="16"/>
    </w:rPr>
  </w:style>
  <w:style w:type="paragraph" w:styleId="TOC5">
    <w:name w:val="toc 5"/>
    <w:basedOn w:val="Normal"/>
    <w:next w:val="Normal"/>
    <w:autoRedefine/>
    <w:rsid w:val="00E940D7"/>
    <w:pPr>
      <w:ind w:left="800"/>
    </w:pPr>
  </w:style>
  <w:style w:type="paragraph" w:styleId="TOC6">
    <w:name w:val="toc 6"/>
    <w:basedOn w:val="Normal"/>
    <w:next w:val="Normal"/>
    <w:autoRedefine/>
    <w:rsid w:val="00E940D7"/>
    <w:pPr>
      <w:ind w:left="1000"/>
    </w:pPr>
  </w:style>
  <w:style w:type="paragraph" w:styleId="TOC7">
    <w:name w:val="toc 7"/>
    <w:basedOn w:val="Normal"/>
    <w:next w:val="Normal"/>
    <w:autoRedefine/>
    <w:rsid w:val="00E940D7"/>
    <w:pPr>
      <w:ind w:left="1200"/>
    </w:pPr>
  </w:style>
  <w:style w:type="paragraph" w:styleId="TOC8">
    <w:name w:val="toc 8"/>
    <w:basedOn w:val="Normal"/>
    <w:next w:val="Normal"/>
    <w:autoRedefine/>
    <w:rsid w:val="00E940D7"/>
    <w:pPr>
      <w:ind w:left="1400"/>
    </w:pPr>
  </w:style>
  <w:style w:type="paragraph" w:styleId="TOC9">
    <w:name w:val="toc 9"/>
    <w:basedOn w:val="Normal"/>
    <w:next w:val="Normal"/>
    <w:autoRedefine/>
    <w:rsid w:val="00E940D7"/>
    <w:pPr>
      <w:ind w:left="1600"/>
    </w:pPr>
  </w:style>
  <w:style w:type="paragraph" w:customStyle="1" w:styleId="BodyText21">
    <w:name w:val="Body Text 21"/>
    <w:basedOn w:val="Normal"/>
    <w:rsid w:val="00AE1577"/>
    <w:pPr>
      <w:ind w:left="1418"/>
    </w:pPr>
    <w:rPr>
      <w:rFonts w:ascii="Times New Roman" w:hAnsi="Times New Roman"/>
      <w:sz w:val="24"/>
      <w:lang w:val="de-DE"/>
    </w:rPr>
  </w:style>
  <w:style w:type="paragraph" w:customStyle="1" w:styleId="bootcnfExample">
    <w:name w:val="boot.cnf Example"/>
    <w:basedOn w:val="Normal"/>
    <w:rsid w:val="000F4FC4"/>
    <w:pPr>
      <w:ind w:left="709"/>
    </w:pPr>
    <w:rPr>
      <w:rFonts w:ascii="Times New Roman" w:hAnsi="Times New Roman"/>
      <w:i/>
      <w:sz w:val="24"/>
      <w:lang w:val="de-DE"/>
    </w:rPr>
  </w:style>
  <w:style w:type="character" w:customStyle="1" w:styleId="Rolle">
    <w:name w:val="Rolle"/>
    <w:rsid w:val="00D45F5C"/>
    <w:rPr>
      <w:b/>
      <w:bCs/>
      <w:i/>
      <w:iCs/>
    </w:rPr>
  </w:style>
  <w:style w:type="paragraph" w:customStyle="1" w:styleId="RequirementID">
    <w:name w:val="Requirement_ID"/>
    <w:basedOn w:val="Normal"/>
    <w:next w:val="Normal"/>
    <w:rsid w:val="003913CD"/>
    <w:pPr>
      <w:spacing w:before="120" w:after="120"/>
    </w:pPr>
    <w:rPr>
      <w:rFonts w:ascii="Times New Roman" w:hAnsi="Times New Roman" w:cs="Arial"/>
      <w:b/>
      <w:i/>
      <w:color w:val="0000FF"/>
      <w:sz w:val="24"/>
      <w:szCs w:val="24"/>
      <w:lang w:eastAsia="fr-FR"/>
    </w:rPr>
  </w:style>
  <w:style w:type="paragraph" w:customStyle="1" w:styleId="RequirementText">
    <w:name w:val="Requirement_Text"/>
    <w:basedOn w:val="Normal"/>
    <w:rsid w:val="003913CD"/>
    <w:rPr>
      <w:rFonts w:cs="Arial"/>
      <w:lang w:eastAsia="fr-FR"/>
    </w:rPr>
  </w:style>
  <w:style w:type="paragraph" w:customStyle="1" w:styleId="IssueID">
    <w:name w:val="Issue_ID"/>
    <w:basedOn w:val="RequirementText"/>
    <w:rsid w:val="003D37F3"/>
    <w:rPr>
      <w:rFonts w:ascii="Times New Roman" w:hAnsi="Times New Roman"/>
      <w:b/>
      <w:bCs/>
      <w:i/>
      <w:iCs/>
      <w:color w:val="993366"/>
      <w:sz w:val="24"/>
      <w:szCs w:val="24"/>
    </w:rPr>
  </w:style>
  <w:style w:type="paragraph" w:customStyle="1" w:styleId="NormalCalibri">
    <w:name w:val="Normal + Calibri"/>
    <w:aliases w:val="11 pt,Black,Right"/>
    <w:basedOn w:val="Normal"/>
    <w:rsid w:val="00AA101E"/>
    <w:pPr>
      <w:jc w:val="right"/>
    </w:pPr>
    <w:rPr>
      <w:rFonts w:ascii="Calibri" w:hAnsi="Calibri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601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Organisation\Wordvorlagen\PME_Dokumentvorlag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E9F19EC384D6196912CABC1A324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F9C1D6-B662-4F7A-810E-22AF79EED070}"/>
      </w:docPartPr>
      <w:docPartBody>
        <w:p w:rsidR="00A87EA3" w:rsidRDefault="00A87EA3">
          <w:r w:rsidRPr="00BC27A5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ebherr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A3"/>
    <w:rsid w:val="0046230F"/>
    <w:rsid w:val="005A00F5"/>
    <w:rsid w:val="00A8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EA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E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PME_Dokumentvorlage.dot</Template>
  <TotalTime>0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ITM SCULI Einnahmen / Aufwände 2011</vt:lpstr>
      <vt:lpstr>ITM SCULI Einnahmen / Aufwände 2011</vt:lpstr>
    </vt:vector>
  </TitlesOfParts>
  <Company>Liebherr</Company>
  <LinksUpToDate>false</LinksUpToDate>
  <CharactersWithSpaces>4840</CharactersWithSpaces>
  <SharedDoc>false</SharedDoc>
  <HLinks>
    <vt:vector size="84" baseType="variant"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_Toc283305954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_Toc283305953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_Toc283305952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_Toc283305951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_Toc283305950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_Toc283305949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_Toc283305948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_Toc283305947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_Toc283305946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_Toc283305945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_Toc283305944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_Toc283305943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_Toc283305942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_Toc283305941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ITM SCULI Einnahmen / Aufwände 2011</dc:title>
  <dc:subject>Liebherr ITM</dc:subject>
  <dc:creator>Patrick Terreaux / Roman Wambacher</dc:creator>
  <cp:lastModifiedBy>Terreaux Patrick (LMB)</cp:lastModifiedBy>
  <cp:revision>14</cp:revision>
  <cp:lastPrinted>2011-01-19T14:42:00Z</cp:lastPrinted>
  <dcterms:created xsi:type="dcterms:W3CDTF">2012-05-09T10:07:00Z</dcterms:created>
  <dcterms:modified xsi:type="dcterms:W3CDTF">2012-05-11T13:21:00Z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ntrolliert von">
    <vt:lpwstr> </vt:lpwstr>
  </property>
  <property fmtid="{D5CDD505-2E9C-101B-9397-08002B2CF9AE}" pid="3" name="Projekt">
    <vt:lpwstr>0006 ITM SCULI</vt:lpwstr>
  </property>
  <property fmtid="{D5CDD505-2E9C-101B-9397-08002B2CF9AE}" pid="4" name="Sprache">
    <vt:lpwstr>Deutsch</vt:lpwstr>
  </property>
  <property fmtid="{D5CDD505-2E9C-101B-9397-08002B2CF9AE}" pid="5" name="Version">
    <vt:lpwstr>1.000</vt:lpwstr>
  </property>
  <property fmtid="{D5CDD505-2E9C-101B-9397-08002B2CF9AE}" pid="6" name="Bearbeitet von">
    <vt:lpwstr>-</vt:lpwstr>
  </property>
  <property fmtid="{D5CDD505-2E9C-101B-9397-08002B2CF9AE}" pid="7" name="Erstellt von">
    <vt:lpwstr>Roman Wambacher</vt:lpwstr>
  </property>
  <property fmtid="{D5CDD505-2E9C-101B-9397-08002B2CF9AE}" pid="8" name="Dokumentnummer">
    <vt:lpwstr>0006_ITM_SCULI_2012-05-09_001</vt:lpwstr>
  </property>
</Properties>
</file>